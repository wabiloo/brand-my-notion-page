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DF7A" w14:textId="66AD9CBF" w:rsidR="00EF56AD" w:rsidRDefault="00EF56AD">
      <w:pPr>
        <w:spacing w:after="200" w:line="276" w:lineRule="auto"/>
        <w:jc w:val="left"/>
      </w:pPr>
      <w:r>
        <w:br w:type="page"/>
      </w:r>
    </w:p>
    <w:p w14:paraId="2D6340A7" w14:textId="77777777" w:rsidR="00B22AC8" w:rsidRPr="00B845EC" w:rsidRDefault="00B22AC8" w:rsidP="00B845EC"/>
    <w:sectPr w:rsidR="00B22AC8" w:rsidRPr="00B845EC" w:rsidSect="00F755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E8C14" w14:textId="77777777" w:rsidR="00F75506" w:rsidRDefault="00F75506" w:rsidP="00104B3D">
      <w:r>
        <w:separator/>
      </w:r>
    </w:p>
  </w:endnote>
  <w:endnote w:type="continuationSeparator" w:id="0">
    <w:p w14:paraId="2F11B859" w14:textId="77777777" w:rsidR="00F75506" w:rsidRDefault="00F75506" w:rsidP="00104B3D">
      <w:r>
        <w:continuationSeparator/>
      </w:r>
    </w:p>
  </w:endnote>
  <w:endnote w:type="continuationNotice" w:id="1">
    <w:p w14:paraId="25703493" w14:textId="77777777" w:rsidR="00F75506" w:rsidRDefault="00F755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59279" w14:textId="77777777" w:rsidR="00EF56AD" w:rsidRDefault="00EF56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0710534"/>
      <w:docPartObj>
        <w:docPartGallery w:val="Page Numbers (Bottom of Page)"/>
        <w:docPartUnique/>
      </w:docPartObj>
    </w:sdtPr>
    <w:sdtContent>
      <w:p w14:paraId="148D6338" w14:textId="0750C6F1" w:rsidR="00DD5466" w:rsidRDefault="00CB4D83" w:rsidP="007C7E1A">
        <w:pPr>
          <w:pStyle w:val="Footer"/>
          <w:jc w:val="right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5D70E5C" wp14:editId="4F4376AB">
                  <wp:simplePos x="0" y="0"/>
                  <wp:positionH relativeFrom="column">
                    <wp:posOffset>5855335</wp:posOffset>
                  </wp:positionH>
                  <wp:positionV relativeFrom="paragraph">
                    <wp:posOffset>98637</wp:posOffset>
                  </wp:positionV>
                  <wp:extent cx="476250" cy="476250"/>
                  <wp:effectExtent l="0" t="0" r="6350" b="6350"/>
                  <wp:wrapNone/>
                  <wp:docPr id="4" name="Oval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76250" cy="4762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542DA73F" id="Oval 4" o:spid="_x0000_s1026" style="position:absolute;margin-left:461.05pt;margin-top:7.75pt;width:37.5pt;height:3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" fillcolor="white [3212]" stroked="f" strokeweight="2pt"/>
              </w:pict>
            </mc:Fallback>
          </mc:AlternateContent>
        </w:r>
        <w:r>
          <w:rPr>
            <w:noProof/>
            <w:color w:val="737373" w:themeColor="text1"/>
            <w:szCs w:val="24"/>
            <w:lang w:val="en-US"/>
          </w:rPr>
          <w:drawing>
            <wp:anchor distT="0" distB="0" distL="114300" distR="114300" simplePos="0" relativeHeight="251659264" behindDoc="1" locked="0" layoutInCell="1" allowOverlap="1" wp14:anchorId="3783577F" wp14:editId="6FD4A14B">
              <wp:simplePos x="0" y="0"/>
              <wp:positionH relativeFrom="column">
                <wp:posOffset>-1591522</wp:posOffset>
              </wp:positionH>
              <wp:positionV relativeFrom="paragraph">
                <wp:posOffset>-1823720</wp:posOffset>
              </wp:positionV>
              <wp:extent cx="9719734" cy="3037205"/>
              <wp:effectExtent l="0" t="0" r="0" b="0"/>
              <wp:wrapNone/>
              <wp:docPr id="384451846" name="Picture 3" descr="A red object with a white background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4451846" name="Picture 3" descr="A red object with a white background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719734" cy="3037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0F240528" w14:textId="649B1B23" w:rsidR="00DD5466" w:rsidRPr="00C913C3" w:rsidRDefault="00DD5466" w:rsidP="00C913C3">
    <w:pPr>
      <w:pStyle w:val="Footer"/>
      <w:jc w:val="right"/>
      <w:rPr>
        <w:color w:val="ABABAB" w:themeColor="background2" w:themeShade="B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09E07" w14:textId="274AF77D" w:rsidR="00EF56AD" w:rsidRDefault="00EF56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83657" w14:textId="77777777" w:rsidR="00F75506" w:rsidRDefault="00F75506" w:rsidP="00104B3D">
      <w:r>
        <w:separator/>
      </w:r>
    </w:p>
  </w:footnote>
  <w:footnote w:type="continuationSeparator" w:id="0">
    <w:p w14:paraId="4C2CD7B0" w14:textId="77777777" w:rsidR="00F75506" w:rsidRDefault="00F75506" w:rsidP="00104B3D">
      <w:r>
        <w:continuationSeparator/>
      </w:r>
    </w:p>
  </w:footnote>
  <w:footnote w:type="continuationNotice" w:id="1">
    <w:p w14:paraId="1CF5B1CC" w14:textId="77777777" w:rsidR="00F75506" w:rsidRDefault="00F755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C6524" w14:textId="77777777" w:rsidR="00EF56AD" w:rsidRDefault="00EF56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8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7"/>
      <w:gridCol w:w="3509"/>
    </w:tblGrid>
    <w:tr w:rsidR="00887F3A" w:rsidRPr="00887F3A" w14:paraId="121280E7" w14:textId="77777777" w:rsidTr="001B57F2">
      <w:tc>
        <w:tcPr>
          <w:tcW w:w="5777" w:type="dxa"/>
        </w:tcPr>
        <w:p w14:paraId="4ECA906A" w14:textId="35B53000" w:rsidR="00DD5466" w:rsidRPr="00887F3A" w:rsidRDefault="00DD5466" w:rsidP="006714A0">
          <w:pPr>
            <w:pStyle w:val="Header"/>
            <w:tabs>
              <w:tab w:val="clear" w:pos="9072"/>
              <w:tab w:val="left" w:pos="8336"/>
            </w:tabs>
            <w:rPr>
              <w:color w:val="737373" w:themeColor="text1"/>
              <w:lang w:val="en-US"/>
            </w:rPr>
          </w:pPr>
        </w:p>
      </w:tc>
      <w:tc>
        <w:tcPr>
          <w:tcW w:w="3509" w:type="dxa"/>
        </w:tcPr>
        <w:p w14:paraId="4C130E25" w14:textId="3D499806" w:rsidR="00DD5466" w:rsidRPr="00887F3A" w:rsidRDefault="00DD5466" w:rsidP="008E5F2D">
          <w:pPr>
            <w:pStyle w:val="NoSpacing"/>
            <w:jc w:val="right"/>
            <w:rPr>
              <w:color w:val="737373" w:themeColor="text1"/>
              <w:szCs w:val="24"/>
              <w:lang w:val="en-US"/>
            </w:rPr>
          </w:pPr>
        </w:p>
      </w:tc>
    </w:tr>
  </w:tbl>
  <w:p w14:paraId="6AE7E120" w14:textId="09228000" w:rsidR="00DD5466" w:rsidRPr="009F7B2F" w:rsidRDefault="00CB4D83" w:rsidP="001B57F2">
    <w:pPr>
      <w:pStyle w:val="Header"/>
      <w:tabs>
        <w:tab w:val="clear" w:pos="4536"/>
        <w:tab w:val="clear" w:pos="9072"/>
      </w:tabs>
      <w:rPr>
        <w:sz w:val="24"/>
        <w:lang w:val="en-US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39BE9EA" wp14:editId="52619806">
          <wp:simplePos x="0" y="0"/>
          <wp:positionH relativeFrom="column">
            <wp:posOffset>3959437</wp:posOffset>
          </wp:positionH>
          <wp:positionV relativeFrom="paragraph">
            <wp:posOffset>-942340</wp:posOffset>
          </wp:positionV>
          <wp:extent cx="2956811" cy="1862666"/>
          <wp:effectExtent l="0" t="0" r="2540" b="4445"/>
          <wp:wrapNone/>
          <wp:docPr id="2010312191" name="Picture 4" descr="A red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0312191" name="Picture 4" descr="A red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6811" cy="18626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69D8" w14:textId="1F194F0A" w:rsidR="00EF56AD" w:rsidRDefault="00EF56AD">
    <w:pPr>
      <w:pStyle w:val="Header"/>
    </w:pPr>
    <w:r>
      <w:rPr>
        <w:noProof/>
        <w:lang w:val="en-US"/>
      </w:rPr>
      <w:drawing>
        <wp:anchor distT="0" distB="0" distL="114300" distR="114300" simplePos="0" relativeHeight="251657215" behindDoc="0" locked="0" layoutInCell="1" allowOverlap="1" wp14:anchorId="2FD813F8" wp14:editId="698AEC33">
          <wp:simplePos x="0" y="0"/>
          <wp:positionH relativeFrom="column">
            <wp:posOffset>964777</wp:posOffset>
          </wp:positionH>
          <wp:positionV relativeFrom="paragraph">
            <wp:posOffset>1818640</wp:posOffset>
          </wp:positionV>
          <wp:extent cx="4199044" cy="4362450"/>
          <wp:effectExtent l="0" t="0" r="5080" b="0"/>
          <wp:wrapNone/>
          <wp:docPr id="1507341953" name="Picture 4" descr="A red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0312191" name="Picture 4" descr="A red and black 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297" r="19062"/>
                  <a:stretch/>
                </pic:blipFill>
                <pic:spPr bwMode="auto">
                  <a:xfrm>
                    <a:off x="0" y="0"/>
                    <a:ext cx="4199044" cy="4362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737373" w:themeColor="text1"/>
        <w:szCs w:val="24"/>
        <w:lang w:val="en-US"/>
      </w:rPr>
      <w:drawing>
        <wp:anchor distT="0" distB="0" distL="114300" distR="114300" simplePos="0" relativeHeight="251664384" behindDoc="1" locked="0" layoutInCell="1" allowOverlap="1" wp14:anchorId="239916AD" wp14:editId="553290F3">
          <wp:simplePos x="0" y="0"/>
          <wp:positionH relativeFrom="column">
            <wp:posOffset>-6901075</wp:posOffset>
          </wp:positionH>
          <wp:positionV relativeFrom="paragraph">
            <wp:posOffset>4027700</wp:posOffset>
          </wp:positionV>
          <wp:extent cx="13753805" cy="3036570"/>
          <wp:effectExtent l="0" t="952" r="0" b="0"/>
          <wp:wrapNone/>
          <wp:docPr id="381902352" name="Picture 3" descr="A red object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4451846" name="Picture 3" descr="A red object with a white background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3753805" cy="303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14B6"/>
    <w:multiLevelType w:val="hybridMultilevel"/>
    <w:tmpl w:val="77A0C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1622E"/>
    <w:multiLevelType w:val="hybridMultilevel"/>
    <w:tmpl w:val="A9D270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69C1A"/>
    <w:multiLevelType w:val="hybridMultilevel"/>
    <w:tmpl w:val="FFFFFFFF"/>
    <w:lvl w:ilvl="0" w:tplc="4D5C3D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7100D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1F264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354C8C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9C96B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AEAFFF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4AE43A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2E8A4F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8C2C12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A22614"/>
    <w:multiLevelType w:val="hybridMultilevel"/>
    <w:tmpl w:val="23500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C389D"/>
    <w:multiLevelType w:val="hybridMultilevel"/>
    <w:tmpl w:val="21AAE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62BDB"/>
    <w:multiLevelType w:val="hybridMultilevel"/>
    <w:tmpl w:val="F500C790"/>
    <w:lvl w:ilvl="0" w:tplc="BC269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4AC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20FB4"/>
    <w:multiLevelType w:val="hybridMultilevel"/>
    <w:tmpl w:val="550AF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7095D"/>
    <w:multiLevelType w:val="hybridMultilevel"/>
    <w:tmpl w:val="CD62BC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D161D"/>
    <w:multiLevelType w:val="hybridMultilevel"/>
    <w:tmpl w:val="8326C3C0"/>
    <w:lvl w:ilvl="0" w:tplc="A776E7DE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12E06"/>
    <w:multiLevelType w:val="hybridMultilevel"/>
    <w:tmpl w:val="E56847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8C5443"/>
    <w:multiLevelType w:val="hybridMultilevel"/>
    <w:tmpl w:val="145A11C2"/>
    <w:lvl w:ilvl="0" w:tplc="BC269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D6FB6"/>
    <w:multiLevelType w:val="hybridMultilevel"/>
    <w:tmpl w:val="B9D0F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053A1"/>
    <w:multiLevelType w:val="hybridMultilevel"/>
    <w:tmpl w:val="B5CAB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284658"/>
    <w:multiLevelType w:val="hybridMultilevel"/>
    <w:tmpl w:val="BD666324"/>
    <w:lvl w:ilvl="0" w:tplc="A776E7DE">
      <w:start w:val="2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0F02B3"/>
    <w:multiLevelType w:val="hybridMultilevel"/>
    <w:tmpl w:val="72A824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F20880"/>
    <w:multiLevelType w:val="multilevel"/>
    <w:tmpl w:val="8210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10069D"/>
    <w:multiLevelType w:val="hybridMultilevel"/>
    <w:tmpl w:val="C644CF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536D56"/>
    <w:multiLevelType w:val="hybridMultilevel"/>
    <w:tmpl w:val="9246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83B37"/>
    <w:multiLevelType w:val="multilevel"/>
    <w:tmpl w:val="B6B8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8B54BA"/>
    <w:multiLevelType w:val="hybridMultilevel"/>
    <w:tmpl w:val="645C7E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A66F02"/>
    <w:multiLevelType w:val="hybridMultilevel"/>
    <w:tmpl w:val="BB6E1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F2BA0"/>
    <w:multiLevelType w:val="multilevel"/>
    <w:tmpl w:val="A98A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B22B71"/>
    <w:multiLevelType w:val="hybridMultilevel"/>
    <w:tmpl w:val="6AFA9106"/>
    <w:lvl w:ilvl="0" w:tplc="D0D0656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9269F7"/>
    <w:multiLevelType w:val="multilevel"/>
    <w:tmpl w:val="E17E332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630429852">
    <w:abstractNumId w:val="2"/>
  </w:num>
  <w:num w:numId="2" w16cid:durableId="1314792644">
    <w:abstractNumId w:val="23"/>
  </w:num>
  <w:num w:numId="3" w16cid:durableId="1480995918">
    <w:abstractNumId w:val="23"/>
  </w:num>
  <w:num w:numId="4" w16cid:durableId="262684945">
    <w:abstractNumId w:val="8"/>
  </w:num>
  <w:num w:numId="5" w16cid:durableId="1854763885">
    <w:abstractNumId w:val="20"/>
  </w:num>
  <w:num w:numId="6" w16cid:durableId="1832792431">
    <w:abstractNumId w:val="15"/>
  </w:num>
  <w:num w:numId="7" w16cid:durableId="926426621">
    <w:abstractNumId w:val="5"/>
  </w:num>
  <w:num w:numId="8" w16cid:durableId="298340153">
    <w:abstractNumId w:val="1"/>
  </w:num>
  <w:num w:numId="9" w16cid:durableId="1486706761">
    <w:abstractNumId w:val="19"/>
  </w:num>
  <w:num w:numId="10" w16cid:durableId="868253310">
    <w:abstractNumId w:val="16"/>
  </w:num>
  <w:num w:numId="11" w16cid:durableId="1753811708">
    <w:abstractNumId w:val="4"/>
  </w:num>
  <w:num w:numId="12" w16cid:durableId="1003514732">
    <w:abstractNumId w:val="14"/>
  </w:num>
  <w:num w:numId="13" w16cid:durableId="1943683820">
    <w:abstractNumId w:val="0"/>
  </w:num>
  <w:num w:numId="14" w16cid:durableId="1670403619">
    <w:abstractNumId w:val="11"/>
  </w:num>
  <w:num w:numId="15" w16cid:durableId="1672023267">
    <w:abstractNumId w:val="3"/>
  </w:num>
  <w:num w:numId="16" w16cid:durableId="1128012565">
    <w:abstractNumId w:val="6"/>
  </w:num>
  <w:num w:numId="17" w16cid:durableId="717322075">
    <w:abstractNumId w:val="10"/>
  </w:num>
  <w:num w:numId="18" w16cid:durableId="1761557061">
    <w:abstractNumId w:val="7"/>
  </w:num>
  <w:num w:numId="19" w16cid:durableId="1514539074">
    <w:abstractNumId w:val="9"/>
  </w:num>
  <w:num w:numId="20" w16cid:durableId="1920796784">
    <w:abstractNumId w:val="22"/>
  </w:num>
  <w:num w:numId="21" w16cid:durableId="494103604">
    <w:abstractNumId w:val="18"/>
  </w:num>
  <w:num w:numId="22" w16cid:durableId="1101220314">
    <w:abstractNumId w:val="21"/>
  </w:num>
  <w:num w:numId="23" w16cid:durableId="695274010">
    <w:abstractNumId w:val="13"/>
  </w:num>
  <w:num w:numId="24" w16cid:durableId="1123184415">
    <w:abstractNumId w:val="12"/>
  </w:num>
  <w:num w:numId="25" w16cid:durableId="1528448747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C5"/>
    <w:rsid w:val="00001E4E"/>
    <w:rsid w:val="00002BAF"/>
    <w:rsid w:val="00003044"/>
    <w:rsid w:val="00005D6F"/>
    <w:rsid w:val="000061B3"/>
    <w:rsid w:val="00012243"/>
    <w:rsid w:val="000147DB"/>
    <w:rsid w:val="000157AA"/>
    <w:rsid w:val="00015B0B"/>
    <w:rsid w:val="00017AA6"/>
    <w:rsid w:val="00022635"/>
    <w:rsid w:val="00022830"/>
    <w:rsid w:val="00024866"/>
    <w:rsid w:val="000261C9"/>
    <w:rsid w:val="0002628C"/>
    <w:rsid w:val="00026961"/>
    <w:rsid w:val="000274F9"/>
    <w:rsid w:val="000277A2"/>
    <w:rsid w:val="00032271"/>
    <w:rsid w:val="000364A2"/>
    <w:rsid w:val="00042A3A"/>
    <w:rsid w:val="00043491"/>
    <w:rsid w:val="00043DA5"/>
    <w:rsid w:val="00044683"/>
    <w:rsid w:val="00044D91"/>
    <w:rsid w:val="0004715C"/>
    <w:rsid w:val="00053397"/>
    <w:rsid w:val="00057193"/>
    <w:rsid w:val="000612E2"/>
    <w:rsid w:val="00061947"/>
    <w:rsid w:val="0006267A"/>
    <w:rsid w:val="00063595"/>
    <w:rsid w:val="0006383C"/>
    <w:rsid w:val="0006477C"/>
    <w:rsid w:val="000728A9"/>
    <w:rsid w:val="0007333D"/>
    <w:rsid w:val="00073DA1"/>
    <w:rsid w:val="000740F6"/>
    <w:rsid w:val="00074C0E"/>
    <w:rsid w:val="00075C7E"/>
    <w:rsid w:val="000765EB"/>
    <w:rsid w:val="00077686"/>
    <w:rsid w:val="0008343C"/>
    <w:rsid w:val="000835F2"/>
    <w:rsid w:val="0008419F"/>
    <w:rsid w:val="00084408"/>
    <w:rsid w:val="00084DC8"/>
    <w:rsid w:val="00084E50"/>
    <w:rsid w:val="000853DC"/>
    <w:rsid w:val="00085A83"/>
    <w:rsid w:val="000869F8"/>
    <w:rsid w:val="0009010E"/>
    <w:rsid w:val="000904B8"/>
    <w:rsid w:val="00090550"/>
    <w:rsid w:val="000959A4"/>
    <w:rsid w:val="0009651F"/>
    <w:rsid w:val="000A03E3"/>
    <w:rsid w:val="000A4C15"/>
    <w:rsid w:val="000A4D58"/>
    <w:rsid w:val="000A51A5"/>
    <w:rsid w:val="000A7BAA"/>
    <w:rsid w:val="000A7EC9"/>
    <w:rsid w:val="000B00E2"/>
    <w:rsid w:val="000B0A90"/>
    <w:rsid w:val="000B0C29"/>
    <w:rsid w:val="000B1C94"/>
    <w:rsid w:val="000B2821"/>
    <w:rsid w:val="000B2B06"/>
    <w:rsid w:val="000B36EE"/>
    <w:rsid w:val="000B3F3C"/>
    <w:rsid w:val="000C1585"/>
    <w:rsid w:val="000C3B5F"/>
    <w:rsid w:val="000C4BE7"/>
    <w:rsid w:val="000C52EA"/>
    <w:rsid w:val="000D0BB5"/>
    <w:rsid w:val="000D13F4"/>
    <w:rsid w:val="000D1736"/>
    <w:rsid w:val="000D2676"/>
    <w:rsid w:val="000D29B4"/>
    <w:rsid w:val="000D3B9C"/>
    <w:rsid w:val="000D6B6A"/>
    <w:rsid w:val="000E086C"/>
    <w:rsid w:val="000E4345"/>
    <w:rsid w:val="000E7808"/>
    <w:rsid w:val="000F08A0"/>
    <w:rsid w:val="000F136D"/>
    <w:rsid w:val="000F3DB4"/>
    <w:rsid w:val="000F48FB"/>
    <w:rsid w:val="000F50A0"/>
    <w:rsid w:val="00100A53"/>
    <w:rsid w:val="00101E8B"/>
    <w:rsid w:val="00102DE8"/>
    <w:rsid w:val="00104B3D"/>
    <w:rsid w:val="00104DCA"/>
    <w:rsid w:val="00107D9A"/>
    <w:rsid w:val="001106D7"/>
    <w:rsid w:val="001114C9"/>
    <w:rsid w:val="001129D8"/>
    <w:rsid w:val="001171B3"/>
    <w:rsid w:val="001174F7"/>
    <w:rsid w:val="0011763D"/>
    <w:rsid w:val="001215AE"/>
    <w:rsid w:val="00121CD6"/>
    <w:rsid w:val="00123F6C"/>
    <w:rsid w:val="001261A3"/>
    <w:rsid w:val="00126E57"/>
    <w:rsid w:val="001318FA"/>
    <w:rsid w:val="00131DE3"/>
    <w:rsid w:val="001345BD"/>
    <w:rsid w:val="001403C0"/>
    <w:rsid w:val="00142AA5"/>
    <w:rsid w:val="001433C2"/>
    <w:rsid w:val="001462E9"/>
    <w:rsid w:val="00146AD9"/>
    <w:rsid w:val="00147A8B"/>
    <w:rsid w:val="00152C00"/>
    <w:rsid w:val="00154CA0"/>
    <w:rsid w:val="00154EC4"/>
    <w:rsid w:val="00155CE9"/>
    <w:rsid w:val="00156141"/>
    <w:rsid w:val="00162198"/>
    <w:rsid w:val="00164AA8"/>
    <w:rsid w:val="0016522D"/>
    <w:rsid w:val="00172565"/>
    <w:rsid w:val="00172C38"/>
    <w:rsid w:val="00174D84"/>
    <w:rsid w:val="001773D1"/>
    <w:rsid w:val="001850D8"/>
    <w:rsid w:val="00190362"/>
    <w:rsid w:val="001903E6"/>
    <w:rsid w:val="0019151A"/>
    <w:rsid w:val="001963E8"/>
    <w:rsid w:val="001A0AE5"/>
    <w:rsid w:val="001A1AC7"/>
    <w:rsid w:val="001A1B46"/>
    <w:rsid w:val="001A202E"/>
    <w:rsid w:val="001A2460"/>
    <w:rsid w:val="001A41D0"/>
    <w:rsid w:val="001A425C"/>
    <w:rsid w:val="001A45EC"/>
    <w:rsid w:val="001B1008"/>
    <w:rsid w:val="001B57F2"/>
    <w:rsid w:val="001B5E0B"/>
    <w:rsid w:val="001B6AF0"/>
    <w:rsid w:val="001B6D95"/>
    <w:rsid w:val="001C02DE"/>
    <w:rsid w:val="001C7EAE"/>
    <w:rsid w:val="001D1A10"/>
    <w:rsid w:val="001D4559"/>
    <w:rsid w:val="001D5042"/>
    <w:rsid w:val="001D6285"/>
    <w:rsid w:val="001D7501"/>
    <w:rsid w:val="001E1356"/>
    <w:rsid w:val="001E14BE"/>
    <w:rsid w:val="001E1D14"/>
    <w:rsid w:val="001E54FE"/>
    <w:rsid w:val="001E66B7"/>
    <w:rsid w:val="001E6FA3"/>
    <w:rsid w:val="001E7123"/>
    <w:rsid w:val="001F0FB3"/>
    <w:rsid w:val="001F14BD"/>
    <w:rsid w:val="001F2EA1"/>
    <w:rsid w:val="001F3136"/>
    <w:rsid w:val="001F6826"/>
    <w:rsid w:val="002039E9"/>
    <w:rsid w:val="002044BF"/>
    <w:rsid w:val="00206DA8"/>
    <w:rsid w:val="00211536"/>
    <w:rsid w:val="002132F8"/>
    <w:rsid w:val="00214D1F"/>
    <w:rsid w:val="002153B6"/>
    <w:rsid w:val="0022072E"/>
    <w:rsid w:val="0022313D"/>
    <w:rsid w:val="002233C1"/>
    <w:rsid w:val="0022588D"/>
    <w:rsid w:val="00225EE4"/>
    <w:rsid w:val="00226A64"/>
    <w:rsid w:val="00233AB5"/>
    <w:rsid w:val="00236CDC"/>
    <w:rsid w:val="002377FC"/>
    <w:rsid w:val="00240402"/>
    <w:rsid w:val="00240599"/>
    <w:rsid w:val="002423F2"/>
    <w:rsid w:val="0024343E"/>
    <w:rsid w:val="002441E4"/>
    <w:rsid w:val="002451CB"/>
    <w:rsid w:val="002455EB"/>
    <w:rsid w:val="00246117"/>
    <w:rsid w:val="00251F2D"/>
    <w:rsid w:val="00252130"/>
    <w:rsid w:val="00252B72"/>
    <w:rsid w:val="002532AE"/>
    <w:rsid w:val="00253BF0"/>
    <w:rsid w:val="00253E3B"/>
    <w:rsid w:val="002550D5"/>
    <w:rsid w:val="00255316"/>
    <w:rsid w:val="00255362"/>
    <w:rsid w:val="0025632E"/>
    <w:rsid w:val="00257212"/>
    <w:rsid w:val="0025751A"/>
    <w:rsid w:val="002627CD"/>
    <w:rsid w:val="00262DF6"/>
    <w:rsid w:val="00266A8A"/>
    <w:rsid w:val="0026752D"/>
    <w:rsid w:val="00271BE4"/>
    <w:rsid w:val="0027425F"/>
    <w:rsid w:val="0027583F"/>
    <w:rsid w:val="002777C9"/>
    <w:rsid w:val="00281D6C"/>
    <w:rsid w:val="00281F0A"/>
    <w:rsid w:val="00284883"/>
    <w:rsid w:val="002852CA"/>
    <w:rsid w:val="002852E9"/>
    <w:rsid w:val="00287330"/>
    <w:rsid w:val="00292FEF"/>
    <w:rsid w:val="00295C85"/>
    <w:rsid w:val="00296138"/>
    <w:rsid w:val="002A1A9C"/>
    <w:rsid w:val="002A4055"/>
    <w:rsid w:val="002A4E99"/>
    <w:rsid w:val="002A7A35"/>
    <w:rsid w:val="002B0171"/>
    <w:rsid w:val="002B51B0"/>
    <w:rsid w:val="002B58A1"/>
    <w:rsid w:val="002B68EC"/>
    <w:rsid w:val="002B6A09"/>
    <w:rsid w:val="002B70FF"/>
    <w:rsid w:val="002C3221"/>
    <w:rsid w:val="002C4CB1"/>
    <w:rsid w:val="002C5182"/>
    <w:rsid w:val="002C55E5"/>
    <w:rsid w:val="002D2F75"/>
    <w:rsid w:val="002D4BA0"/>
    <w:rsid w:val="002D4D16"/>
    <w:rsid w:val="002D50A1"/>
    <w:rsid w:val="002D7C38"/>
    <w:rsid w:val="002E060D"/>
    <w:rsid w:val="002E1686"/>
    <w:rsid w:val="002E497D"/>
    <w:rsid w:val="002E5AA7"/>
    <w:rsid w:val="002E60C8"/>
    <w:rsid w:val="002F1C64"/>
    <w:rsid w:val="002F310D"/>
    <w:rsid w:val="002F3117"/>
    <w:rsid w:val="002F39C6"/>
    <w:rsid w:val="002F62C4"/>
    <w:rsid w:val="002F6EC4"/>
    <w:rsid w:val="002F7F5D"/>
    <w:rsid w:val="003002BC"/>
    <w:rsid w:val="003006D0"/>
    <w:rsid w:val="003020D6"/>
    <w:rsid w:val="0030411A"/>
    <w:rsid w:val="0030490E"/>
    <w:rsid w:val="00304EA9"/>
    <w:rsid w:val="003073F6"/>
    <w:rsid w:val="0031212A"/>
    <w:rsid w:val="00314144"/>
    <w:rsid w:val="00315132"/>
    <w:rsid w:val="00316DA2"/>
    <w:rsid w:val="00320773"/>
    <w:rsid w:val="003222BD"/>
    <w:rsid w:val="00323EE6"/>
    <w:rsid w:val="00331584"/>
    <w:rsid w:val="00331D99"/>
    <w:rsid w:val="00333A66"/>
    <w:rsid w:val="00334B76"/>
    <w:rsid w:val="00337C6F"/>
    <w:rsid w:val="00340090"/>
    <w:rsid w:val="003435F9"/>
    <w:rsid w:val="0034763E"/>
    <w:rsid w:val="003476C9"/>
    <w:rsid w:val="00350227"/>
    <w:rsid w:val="00352824"/>
    <w:rsid w:val="00353CDE"/>
    <w:rsid w:val="003540B6"/>
    <w:rsid w:val="0035509C"/>
    <w:rsid w:val="00356BE0"/>
    <w:rsid w:val="00357987"/>
    <w:rsid w:val="00361538"/>
    <w:rsid w:val="003708FA"/>
    <w:rsid w:val="00370B6E"/>
    <w:rsid w:val="00370E9A"/>
    <w:rsid w:val="00371585"/>
    <w:rsid w:val="00371AE1"/>
    <w:rsid w:val="00371BED"/>
    <w:rsid w:val="00371D3C"/>
    <w:rsid w:val="00375A67"/>
    <w:rsid w:val="00380C79"/>
    <w:rsid w:val="00380FFC"/>
    <w:rsid w:val="00381640"/>
    <w:rsid w:val="003816D1"/>
    <w:rsid w:val="003817DB"/>
    <w:rsid w:val="00381ED2"/>
    <w:rsid w:val="00382BDE"/>
    <w:rsid w:val="0038541E"/>
    <w:rsid w:val="0038642C"/>
    <w:rsid w:val="00387B8E"/>
    <w:rsid w:val="00387C43"/>
    <w:rsid w:val="0039287E"/>
    <w:rsid w:val="003946F6"/>
    <w:rsid w:val="003A157A"/>
    <w:rsid w:val="003A4140"/>
    <w:rsid w:val="003A74C4"/>
    <w:rsid w:val="003B04B3"/>
    <w:rsid w:val="003B0DCB"/>
    <w:rsid w:val="003B19EE"/>
    <w:rsid w:val="003B1AA1"/>
    <w:rsid w:val="003B41F0"/>
    <w:rsid w:val="003B525C"/>
    <w:rsid w:val="003B5DE0"/>
    <w:rsid w:val="003B5FB8"/>
    <w:rsid w:val="003C6B92"/>
    <w:rsid w:val="003C775E"/>
    <w:rsid w:val="003D052E"/>
    <w:rsid w:val="003D0B8C"/>
    <w:rsid w:val="003D3C04"/>
    <w:rsid w:val="003D62A4"/>
    <w:rsid w:val="003E04B8"/>
    <w:rsid w:val="003E13AC"/>
    <w:rsid w:val="003F1845"/>
    <w:rsid w:val="003F52EF"/>
    <w:rsid w:val="003F624D"/>
    <w:rsid w:val="00403D85"/>
    <w:rsid w:val="0040793D"/>
    <w:rsid w:val="004109FF"/>
    <w:rsid w:val="00414142"/>
    <w:rsid w:val="004143C2"/>
    <w:rsid w:val="00414B96"/>
    <w:rsid w:val="00423385"/>
    <w:rsid w:val="004233AC"/>
    <w:rsid w:val="00423DC0"/>
    <w:rsid w:val="0042572D"/>
    <w:rsid w:val="004302CE"/>
    <w:rsid w:val="00430ACC"/>
    <w:rsid w:val="00433F50"/>
    <w:rsid w:val="00434048"/>
    <w:rsid w:val="004347B2"/>
    <w:rsid w:val="004352E6"/>
    <w:rsid w:val="00435410"/>
    <w:rsid w:val="004415C6"/>
    <w:rsid w:val="00441695"/>
    <w:rsid w:val="00442731"/>
    <w:rsid w:val="004436B7"/>
    <w:rsid w:val="00443C88"/>
    <w:rsid w:val="004440AB"/>
    <w:rsid w:val="0044768F"/>
    <w:rsid w:val="00447FC8"/>
    <w:rsid w:val="00450BA8"/>
    <w:rsid w:val="00450BBA"/>
    <w:rsid w:val="00450F7C"/>
    <w:rsid w:val="00451882"/>
    <w:rsid w:val="00452CE7"/>
    <w:rsid w:val="004535A6"/>
    <w:rsid w:val="004559C1"/>
    <w:rsid w:val="004576C5"/>
    <w:rsid w:val="0046019C"/>
    <w:rsid w:val="00461B9F"/>
    <w:rsid w:val="00462DAA"/>
    <w:rsid w:val="00463955"/>
    <w:rsid w:val="00466679"/>
    <w:rsid w:val="004767F4"/>
    <w:rsid w:val="00477F85"/>
    <w:rsid w:val="004802AA"/>
    <w:rsid w:val="00481A98"/>
    <w:rsid w:val="00481C37"/>
    <w:rsid w:val="004829F6"/>
    <w:rsid w:val="00491611"/>
    <w:rsid w:val="00491979"/>
    <w:rsid w:val="00494CBB"/>
    <w:rsid w:val="0049515B"/>
    <w:rsid w:val="00496531"/>
    <w:rsid w:val="004A0F44"/>
    <w:rsid w:val="004A214A"/>
    <w:rsid w:val="004A3876"/>
    <w:rsid w:val="004A504E"/>
    <w:rsid w:val="004A611E"/>
    <w:rsid w:val="004A6246"/>
    <w:rsid w:val="004A6BC0"/>
    <w:rsid w:val="004A72CD"/>
    <w:rsid w:val="004A7E6F"/>
    <w:rsid w:val="004B0677"/>
    <w:rsid w:val="004B135D"/>
    <w:rsid w:val="004B23B8"/>
    <w:rsid w:val="004B35A4"/>
    <w:rsid w:val="004B3EAA"/>
    <w:rsid w:val="004B586D"/>
    <w:rsid w:val="004C0EEC"/>
    <w:rsid w:val="004C2A5B"/>
    <w:rsid w:val="004C3895"/>
    <w:rsid w:val="004C5A56"/>
    <w:rsid w:val="004C5FAF"/>
    <w:rsid w:val="004C70E4"/>
    <w:rsid w:val="004D5DC3"/>
    <w:rsid w:val="004E0FD1"/>
    <w:rsid w:val="004E1F6F"/>
    <w:rsid w:val="004E2052"/>
    <w:rsid w:val="004E515E"/>
    <w:rsid w:val="004E5C38"/>
    <w:rsid w:val="004E7574"/>
    <w:rsid w:val="004E7CD2"/>
    <w:rsid w:val="004F5752"/>
    <w:rsid w:val="004F6AF1"/>
    <w:rsid w:val="004F6B55"/>
    <w:rsid w:val="004F78E7"/>
    <w:rsid w:val="004F7BB7"/>
    <w:rsid w:val="00501CDB"/>
    <w:rsid w:val="005037D3"/>
    <w:rsid w:val="005046F3"/>
    <w:rsid w:val="005059A5"/>
    <w:rsid w:val="00512F83"/>
    <w:rsid w:val="00513AAD"/>
    <w:rsid w:val="00513E99"/>
    <w:rsid w:val="0051516D"/>
    <w:rsid w:val="005154F9"/>
    <w:rsid w:val="00516243"/>
    <w:rsid w:val="00516E36"/>
    <w:rsid w:val="0051746C"/>
    <w:rsid w:val="005221F0"/>
    <w:rsid w:val="00522243"/>
    <w:rsid w:val="005232BD"/>
    <w:rsid w:val="005258BC"/>
    <w:rsid w:val="00525AF0"/>
    <w:rsid w:val="00527253"/>
    <w:rsid w:val="00530ABB"/>
    <w:rsid w:val="00534EF7"/>
    <w:rsid w:val="00535810"/>
    <w:rsid w:val="005364E0"/>
    <w:rsid w:val="005452AE"/>
    <w:rsid w:val="00546125"/>
    <w:rsid w:val="005469DC"/>
    <w:rsid w:val="005469F7"/>
    <w:rsid w:val="005470C6"/>
    <w:rsid w:val="00550D4E"/>
    <w:rsid w:val="00554F03"/>
    <w:rsid w:val="005601C5"/>
    <w:rsid w:val="0056037C"/>
    <w:rsid w:val="005608F5"/>
    <w:rsid w:val="00561803"/>
    <w:rsid w:val="00563199"/>
    <w:rsid w:val="00563FE3"/>
    <w:rsid w:val="00565BDF"/>
    <w:rsid w:val="005674AE"/>
    <w:rsid w:val="0056754F"/>
    <w:rsid w:val="00567B07"/>
    <w:rsid w:val="005747D2"/>
    <w:rsid w:val="0057719F"/>
    <w:rsid w:val="00581574"/>
    <w:rsid w:val="005834FC"/>
    <w:rsid w:val="00584600"/>
    <w:rsid w:val="00585925"/>
    <w:rsid w:val="00587D3C"/>
    <w:rsid w:val="00590442"/>
    <w:rsid w:val="00593012"/>
    <w:rsid w:val="005941C6"/>
    <w:rsid w:val="00594437"/>
    <w:rsid w:val="005956E7"/>
    <w:rsid w:val="00595B0D"/>
    <w:rsid w:val="005960CE"/>
    <w:rsid w:val="00597A34"/>
    <w:rsid w:val="005A09E5"/>
    <w:rsid w:val="005A0BBB"/>
    <w:rsid w:val="005A7A27"/>
    <w:rsid w:val="005B14CC"/>
    <w:rsid w:val="005B1C5D"/>
    <w:rsid w:val="005B2FE1"/>
    <w:rsid w:val="005B3132"/>
    <w:rsid w:val="005B4C55"/>
    <w:rsid w:val="005B687C"/>
    <w:rsid w:val="005B6DF2"/>
    <w:rsid w:val="005B7B7F"/>
    <w:rsid w:val="005C663C"/>
    <w:rsid w:val="005C7446"/>
    <w:rsid w:val="005D159A"/>
    <w:rsid w:val="005D1918"/>
    <w:rsid w:val="005D1CA0"/>
    <w:rsid w:val="005D1DE6"/>
    <w:rsid w:val="005D3008"/>
    <w:rsid w:val="005D3CDB"/>
    <w:rsid w:val="005D5EAC"/>
    <w:rsid w:val="005D66C9"/>
    <w:rsid w:val="005E0E2F"/>
    <w:rsid w:val="005E22E6"/>
    <w:rsid w:val="005E4E0E"/>
    <w:rsid w:val="005E68B1"/>
    <w:rsid w:val="005F076A"/>
    <w:rsid w:val="005F4095"/>
    <w:rsid w:val="005F4977"/>
    <w:rsid w:val="005F5A2A"/>
    <w:rsid w:val="006007F6"/>
    <w:rsid w:val="00601614"/>
    <w:rsid w:val="00601AA0"/>
    <w:rsid w:val="00602678"/>
    <w:rsid w:val="0060463E"/>
    <w:rsid w:val="00604A79"/>
    <w:rsid w:val="006063D0"/>
    <w:rsid w:val="006068A2"/>
    <w:rsid w:val="00607846"/>
    <w:rsid w:val="00615DC1"/>
    <w:rsid w:val="00616CAE"/>
    <w:rsid w:val="006203D3"/>
    <w:rsid w:val="00624216"/>
    <w:rsid w:val="00624719"/>
    <w:rsid w:val="00624E63"/>
    <w:rsid w:val="00627E9B"/>
    <w:rsid w:val="00630AD8"/>
    <w:rsid w:val="00630F25"/>
    <w:rsid w:val="0063126F"/>
    <w:rsid w:val="00633800"/>
    <w:rsid w:val="00634FA8"/>
    <w:rsid w:val="00637AF1"/>
    <w:rsid w:val="00637C2E"/>
    <w:rsid w:val="0064222E"/>
    <w:rsid w:val="00644680"/>
    <w:rsid w:val="00647EF0"/>
    <w:rsid w:val="00651D9F"/>
    <w:rsid w:val="006603E6"/>
    <w:rsid w:val="00663BCC"/>
    <w:rsid w:val="00665F7A"/>
    <w:rsid w:val="00666A6B"/>
    <w:rsid w:val="006714A0"/>
    <w:rsid w:val="00671DB8"/>
    <w:rsid w:val="00672191"/>
    <w:rsid w:val="00672C58"/>
    <w:rsid w:val="00673745"/>
    <w:rsid w:val="006758DB"/>
    <w:rsid w:val="00676276"/>
    <w:rsid w:val="00683096"/>
    <w:rsid w:val="00684394"/>
    <w:rsid w:val="00690D29"/>
    <w:rsid w:val="00691CC9"/>
    <w:rsid w:val="00693794"/>
    <w:rsid w:val="0069553F"/>
    <w:rsid w:val="006A06A0"/>
    <w:rsid w:val="006A3183"/>
    <w:rsid w:val="006A4281"/>
    <w:rsid w:val="006A43BE"/>
    <w:rsid w:val="006A5E32"/>
    <w:rsid w:val="006A6E51"/>
    <w:rsid w:val="006B017D"/>
    <w:rsid w:val="006B1E7D"/>
    <w:rsid w:val="006B5F66"/>
    <w:rsid w:val="006B612B"/>
    <w:rsid w:val="006B78E6"/>
    <w:rsid w:val="006C1AB2"/>
    <w:rsid w:val="006C6004"/>
    <w:rsid w:val="006C658D"/>
    <w:rsid w:val="006D25D2"/>
    <w:rsid w:val="006D7182"/>
    <w:rsid w:val="006E01AA"/>
    <w:rsid w:val="006E0437"/>
    <w:rsid w:val="006E2327"/>
    <w:rsid w:val="006E37BC"/>
    <w:rsid w:val="006E47A9"/>
    <w:rsid w:val="006F055D"/>
    <w:rsid w:val="006F1869"/>
    <w:rsid w:val="006F2258"/>
    <w:rsid w:val="006F39B0"/>
    <w:rsid w:val="006F3AF6"/>
    <w:rsid w:val="006F5370"/>
    <w:rsid w:val="006F6B13"/>
    <w:rsid w:val="006F6BD2"/>
    <w:rsid w:val="006F7993"/>
    <w:rsid w:val="006F7997"/>
    <w:rsid w:val="007008D7"/>
    <w:rsid w:val="00702CB1"/>
    <w:rsid w:val="00704048"/>
    <w:rsid w:val="00704233"/>
    <w:rsid w:val="0070450D"/>
    <w:rsid w:val="007046C1"/>
    <w:rsid w:val="00705E9C"/>
    <w:rsid w:val="0071173B"/>
    <w:rsid w:val="00712229"/>
    <w:rsid w:val="00714FDF"/>
    <w:rsid w:val="007210D6"/>
    <w:rsid w:val="00722EFC"/>
    <w:rsid w:val="007306C8"/>
    <w:rsid w:val="00730B1A"/>
    <w:rsid w:val="0073559D"/>
    <w:rsid w:val="00735D42"/>
    <w:rsid w:val="00736681"/>
    <w:rsid w:val="0073688C"/>
    <w:rsid w:val="00737B10"/>
    <w:rsid w:val="007443FA"/>
    <w:rsid w:val="00746417"/>
    <w:rsid w:val="00753683"/>
    <w:rsid w:val="007536B2"/>
    <w:rsid w:val="00754DE8"/>
    <w:rsid w:val="00754EA8"/>
    <w:rsid w:val="00757FFC"/>
    <w:rsid w:val="00761575"/>
    <w:rsid w:val="00762CAF"/>
    <w:rsid w:val="00763B97"/>
    <w:rsid w:val="00763E6F"/>
    <w:rsid w:val="007667C8"/>
    <w:rsid w:val="00766FBC"/>
    <w:rsid w:val="00767502"/>
    <w:rsid w:val="0077044F"/>
    <w:rsid w:val="00771231"/>
    <w:rsid w:val="007738A5"/>
    <w:rsid w:val="00773DA9"/>
    <w:rsid w:val="00775C7C"/>
    <w:rsid w:val="00777E63"/>
    <w:rsid w:val="007800D9"/>
    <w:rsid w:val="00780390"/>
    <w:rsid w:val="00782668"/>
    <w:rsid w:val="00785117"/>
    <w:rsid w:val="0078552C"/>
    <w:rsid w:val="00785EA1"/>
    <w:rsid w:val="00785F13"/>
    <w:rsid w:val="00787F14"/>
    <w:rsid w:val="00791B9F"/>
    <w:rsid w:val="0079331C"/>
    <w:rsid w:val="007944FA"/>
    <w:rsid w:val="00795A70"/>
    <w:rsid w:val="00796136"/>
    <w:rsid w:val="007A1BBB"/>
    <w:rsid w:val="007A1D78"/>
    <w:rsid w:val="007A1FBF"/>
    <w:rsid w:val="007A416F"/>
    <w:rsid w:val="007A58E9"/>
    <w:rsid w:val="007A62AF"/>
    <w:rsid w:val="007B0A46"/>
    <w:rsid w:val="007B1AB4"/>
    <w:rsid w:val="007B1E4E"/>
    <w:rsid w:val="007B3DCE"/>
    <w:rsid w:val="007B6499"/>
    <w:rsid w:val="007B652F"/>
    <w:rsid w:val="007B6735"/>
    <w:rsid w:val="007B79A1"/>
    <w:rsid w:val="007C069D"/>
    <w:rsid w:val="007C0EF7"/>
    <w:rsid w:val="007C7E1A"/>
    <w:rsid w:val="007D3024"/>
    <w:rsid w:val="007D308E"/>
    <w:rsid w:val="007D669D"/>
    <w:rsid w:val="007D6F26"/>
    <w:rsid w:val="007D7EEB"/>
    <w:rsid w:val="007E3F34"/>
    <w:rsid w:val="007E4B99"/>
    <w:rsid w:val="007F17C6"/>
    <w:rsid w:val="007F2255"/>
    <w:rsid w:val="007F50BF"/>
    <w:rsid w:val="007F7E56"/>
    <w:rsid w:val="00800FA0"/>
    <w:rsid w:val="00801708"/>
    <w:rsid w:val="00802730"/>
    <w:rsid w:val="00806A52"/>
    <w:rsid w:val="008125B4"/>
    <w:rsid w:val="00812663"/>
    <w:rsid w:val="0081533E"/>
    <w:rsid w:val="008166DD"/>
    <w:rsid w:val="0081703A"/>
    <w:rsid w:val="00820A6F"/>
    <w:rsid w:val="00823B8C"/>
    <w:rsid w:val="0082733A"/>
    <w:rsid w:val="008273A2"/>
    <w:rsid w:val="00830132"/>
    <w:rsid w:val="00830247"/>
    <w:rsid w:val="008316E0"/>
    <w:rsid w:val="00831EE7"/>
    <w:rsid w:val="0083410F"/>
    <w:rsid w:val="0083459E"/>
    <w:rsid w:val="008353EA"/>
    <w:rsid w:val="00835663"/>
    <w:rsid w:val="008369E0"/>
    <w:rsid w:val="008373B1"/>
    <w:rsid w:val="008417A3"/>
    <w:rsid w:val="008422CD"/>
    <w:rsid w:val="00843B75"/>
    <w:rsid w:val="00844658"/>
    <w:rsid w:val="0084568C"/>
    <w:rsid w:val="00847630"/>
    <w:rsid w:val="00853397"/>
    <w:rsid w:val="00856548"/>
    <w:rsid w:val="00856908"/>
    <w:rsid w:val="00856DFA"/>
    <w:rsid w:val="00857634"/>
    <w:rsid w:val="0086237B"/>
    <w:rsid w:val="0086284E"/>
    <w:rsid w:val="008629B7"/>
    <w:rsid w:val="00863DB0"/>
    <w:rsid w:val="008655E3"/>
    <w:rsid w:val="0086610B"/>
    <w:rsid w:val="008679F6"/>
    <w:rsid w:val="00870358"/>
    <w:rsid w:val="00872162"/>
    <w:rsid w:val="00872528"/>
    <w:rsid w:val="00872891"/>
    <w:rsid w:val="00876C4C"/>
    <w:rsid w:val="00877FB0"/>
    <w:rsid w:val="008834BB"/>
    <w:rsid w:val="00885752"/>
    <w:rsid w:val="008878B2"/>
    <w:rsid w:val="00887F3A"/>
    <w:rsid w:val="00890D34"/>
    <w:rsid w:val="00892A00"/>
    <w:rsid w:val="00892DF0"/>
    <w:rsid w:val="00892F9D"/>
    <w:rsid w:val="00897FFC"/>
    <w:rsid w:val="008A0F75"/>
    <w:rsid w:val="008A1A5D"/>
    <w:rsid w:val="008A2395"/>
    <w:rsid w:val="008A2DFF"/>
    <w:rsid w:val="008A371F"/>
    <w:rsid w:val="008A3793"/>
    <w:rsid w:val="008A53C5"/>
    <w:rsid w:val="008A56DE"/>
    <w:rsid w:val="008A70CE"/>
    <w:rsid w:val="008B10A7"/>
    <w:rsid w:val="008B1433"/>
    <w:rsid w:val="008B2138"/>
    <w:rsid w:val="008B379F"/>
    <w:rsid w:val="008B4E5F"/>
    <w:rsid w:val="008B5FA8"/>
    <w:rsid w:val="008C1EBA"/>
    <w:rsid w:val="008C2BA0"/>
    <w:rsid w:val="008C2FB8"/>
    <w:rsid w:val="008C3B3B"/>
    <w:rsid w:val="008C4D09"/>
    <w:rsid w:val="008D43AE"/>
    <w:rsid w:val="008D43F6"/>
    <w:rsid w:val="008D522A"/>
    <w:rsid w:val="008D6FA1"/>
    <w:rsid w:val="008D7D69"/>
    <w:rsid w:val="008E1D64"/>
    <w:rsid w:val="008E21B5"/>
    <w:rsid w:val="008E2664"/>
    <w:rsid w:val="008E2E77"/>
    <w:rsid w:val="008E4C74"/>
    <w:rsid w:val="008E4FA9"/>
    <w:rsid w:val="008E5F2D"/>
    <w:rsid w:val="008E5FE6"/>
    <w:rsid w:val="008E6319"/>
    <w:rsid w:val="008E7164"/>
    <w:rsid w:val="008E7CE2"/>
    <w:rsid w:val="008F3B42"/>
    <w:rsid w:val="008F5367"/>
    <w:rsid w:val="008F639D"/>
    <w:rsid w:val="008F64F2"/>
    <w:rsid w:val="008F7C39"/>
    <w:rsid w:val="00900109"/>
    <w:rsid w:val="009011E0"/>
    <w:rsid w:val="009017DF"/>
    <w:rsid w:val="00902687"/>
    <w:rsid w:val="00902D79"/>
    <w:rsid w:val="00903421"/>
    <w:rsid w:val="009034AD"/>
    <w:rsid w:val="009042DF"/>
    <w:rsid w:val="009048DB"/>
    <w:rsid w:val="00904B6D"/>
    <w:rsid w:val="00905720"/>
    <w:rsid w:val="009065C5"/>
    <w:rsid w:val="00906D18"/>
    <w:rsid w:val="00916723"/>
    <w:rsid w:val="0092032B"/>
    <w:rsid w:val="009229CE"/>
    <w:rsid w:val="00925381"/>
    <w:rsid w:val="00925CBB"/>
    <w:rsid w:val="00925DD5"/>
    <w:rsid w:val="00925F8E"/>
    <w:rsid w:val="00926B64"/>
    <w:rsid w:val="0092777C"/>
    <w:rsid w:val="009277F8"/>
    <w:rsid w:val="009302BA"/>
    <w:rsid w:val="009302EC"/>
    <w:rsid w:val="00930B1D"/>
    <w:rsid w:val="00931A05"/>
    <w:rsid w:val="009355B6"/>
    <w:rsid w:val="00936394"/>
    <w:rsid w:val="00940A4C"/>
    <w:rsid w:val="00940DA2"/>
    <w:rsid w:val="0094366A"/>
    <w:rsid w:val="00943FCD"/>
    <w:rsid w:val="00952ECE"/>
    <w:rsid w:val="00954E9E"/>
    <w:rsid w:val="00960B7A"/>
    <w:rsid w:val="0096256D"/>
    <w:rsid w:val="009637D4"/>
    <w:rsid w:val="0096416B"/>
    <w:rsid w:val="0096587B"/>
    <w:rsid w:val="009676BE"/>
    <w:rsid w:val="009677A4"/>
    <w:rsid w:val="00971CC7"/>
    <w:rsid w:val="00972D17"/>
    <w:rsid w:val="0097433D"/>
    <w:rsid w:val="00975161"/>
    <w:rsid w:val="0098033F"/>
    <w:rsid w:val="009803BE"/>
    <w:rsid w:val="00984537"/>
    <w:rsid w:val="00984AC6"/>
    <w:rsid w:val="00985577"/>
    <w:rsid w:val="009858CF"/>
    <w:rsid w:val="00985945"/>
    <w:rsid w:val="009923A6"/>
    <w:rsid w:val="009942EE"/>
    <w:rsid w:val="0099511A"/>
    <w:rsid w:val="00995B39"/>
    <w:rsid w:val="009A17C6"/>
    <w:rsid w:val="009A6B84"/>
    <w:rsid w:val="009A6D54"/>
    <w:rsid w:val="009B15EE"/>
    <w:rsid w:val="009B286A"/>
    <w:rsid w:val="009B51BA"/>
    <w:rsid w:val="009C20E4"/>
    <w:rsid w:val="009C4FE4"/>
    <w:rsid w:val="009C5DE6"/>
    <w:rsid w:val="009C60DC"/>
    <w:rsid w:val="009C7050"/>
    <w:rsid w:val="009D0315"/>
    <w:rsid w:val="009D19B6"/>
    <w:rsid w:val="009D47CD"/>
    <w:rsid w:val="009D55A2"/>
    <w:rsid w:val="009D6293"/>
    <w:rsid w:val="009D6FC3"/>
    <w:rsid w:val="009D70E3"/>
    <w:rsid w:val="009E1626"/>
    <w:rsid w:val="009E4ABD"/>
    <w:rsid w:val="009F174F"/>
    <w:rsid w:val="009F2172"/>
    <w:rsid w:val="009F71A0"/>
    <w:rsid w:val="009F7B2F"/>
    <w:rsid w:val="00A0123F"/>
    <w:rsid w:val="00A021A9"/>
    <w:rsid w:val="00A02BA7"/>
    <w:rsid w:val="00A04E8E"/>
    <w:rsid w:val="00A06085"/>
    <w:rsid w:val="00A07D7A"/>
    <w:rsid w:val="00A1155D"/>
    <w:rsid w:val="00A17B6E"/>
    <w:rsid w:val="00A2136B"/>
    <w:rsid w:val="00A2216F"/>
    <w:rsid w:val="00A24DB2"/>
    <w:rsid w:val="00A2527B"/>
    <w:rsid w:val="00A253D0"/>
    <w:rsid w:val="00A25894"/>
    <w:rsid w:val="00A25F0F"/>
    <w:rsid w:val="00A277C8"/>
    <w:rsid w:val="00A30196"/>
    <w:rsid w:val="00A32A96"/>
    <w:rsid w:val="00A32B0E"/>
    <w:rsid w:val="00A32DB4"/>
    <w:rsid w:val="00A33427"/>
    <w:rsid w:val="00A33A72"/>
    <w:rsid w:val="00A35419"/>
    <w:rsid w:val="00A3578D"/>
    <w:rsid w:val="00A40EC9"/>
    <w:rsid w:val="00A420B6"/>
    <w:rsid w:val="00A427ED"/>
    <w:rsid w:val="00A435E8"/>
    <w:rsid w:val="00A45191"/>
    <w:rsid w:val="00A4573F"/>
    <w:rsid w:val="00A4680A"/>
    <w:rsid w:val="00A508D7"/>
    <w:rsid w:val="00A50F68"/>
    <w:rsid w:val="00A51AF4"/>
    <w:rsid w:val="00A51B23"/>
    <w:rsid w:val="00A546D5"/>
    <w:rsid w:val="00A5485E"/>
    <w:rsid w:val="00A5540F"/>
    <w:rsid w:val="00A56446"/>
    <w:rsid w:val="00A614C4"/>
    <w:rsid w:val="00A63ECC"/>
    <w:rsid w:val="00A658F2"/>
    <w:rsid w:val="00A65DC8"/>
    <w:rsid w:val="00A66C4C"/>
    <w:rsid w:val="00A6732F"/>
    <w:rsid w:val="00A71F0C"/>
    <w:rsid w:val="00A7234C"/>
    <w:rsid w:val="00A74F55"/>
    <w:rsid w:val="00A7571E"/>
    <w:rsid w:val="00A80208"/>
    <w:rsid w:val="00A808B2"/>
    <w:rsid w:val="00A80B80"/>
    <w:rsid w:val="00A80FFE"/>
    <w:rsid w:val="00A86E13"/>
    <w:rsid w:val="00A86F1F"/>
    <w:rsid w:val="00A87C42"/>
    <w:rsid w:val="00A90C1B"/>
    <w:rsid w:val="00A92061"/>
    <w:rsid w:val="00AA0749"/>
    <w:rsid w:val="00AA246A"/>
    <w:rsid w:val="00AA2F55"/>
    <w:rsid w:val="00AA398C"/>
    <w:rsid w:val="00AA5E61"/>
    <w:rsid w:val="00AB1AF8"/>
    <w:rsid w:val="00AB2F36"/>
    <w:rsid w:val="00AB3926"/>
    <w:rsid w:val="00AB3BA7"/>
    <w:rsid w:val="00AB48C5"/>
    <w:rsid w:val="00AB6DDD"/>
    <w:rsid w:val="00AC2BC3"/>
    <w:rsid w:val="00AC3332"/>
    <w:rsid w:val="00AD1C2B"/>
    <w:rsid w:val="00AD32AE"/>
    <w:rsid w:val="00AD3CEF"/>
    <w:rsid w:val="00AD52BC"/>
    <w:rsid w:val="00AD6031"/>
    <w:rsid w:val="00AD7ECF"/>
    <w:rsid w:val="00AE0090"/>
    <w:rsid w:val="00AE0142"/>
    <w:rsid w:val="00AE05BA"/>
    <w:rsid w:val="00AE0832"/>
    <w:rsid w:val="00AE48B9"/>
    <w:rsid w:val="00AE794B"/>
    <w:rsid w:val="00AF040A"/>
    <w:rsid w:val="00AF0CFF"/>
    <w:rsid w:val="00AF165B"/>
    <w:rsid w:val="00AF2CAB"/>
    <w:rsid w:val="00AF3925"/>
    <w:rsid w:val="00AF4340"/>
    <w:rsid w:val="00AF4B0E"/>
    <w:rsid w:val="00AF6CE7"/>
    <w:rsid w:val="00AF773C"/>
    <w:rsid w:val="00B0029D"/>
    <w:rsid w:val="00B02419"/>
    <w:rsid w:val="00B033A5"/>
    <w:rsid w:val="00B038BB"/>
    <w:rsid w:val="00B042A9"/>
    <w:rsid w:val="00B0492C"/>
    <w:rsid w:val="00B05D99"/>
    <w:rsid w:val="00B11D0B"/>
    <w:rsid w:val="00B13DB0"/>
    <w:rsid w:val="00B13DFD"/>
    <w:rsid w:val="00B15FE8"/>
    <w:rsid w:val="00B16464"/>
    <w:rsid w:val="00B1655C"/>
    <w:rsid w:val="00B201AA"/>
    <w:rsid w:val="00B2031A"/>
    <w:rsid w:val="00B20E6D"/>
    <w:rsid w:val="00B21298"/>
    <w:rsid w:val="00B22AC8"/>
    <w:rsid w:val="00B22F4E"/>
    <w:rsid w:val="00B24103"/>
    <w:rsid w:val="00B30F44"/>
    <w:rsid w:val="00B328AB"/>
    <w:rsid w:val="00B33460"/>
    <w:rsid w:val="00B35A17"/>
    <w:rsid w:val="00B3681E"/>
    <w:rsid w:val="00B36D04"/>
    <w:rsid w:val="00B37D9B"/>
    <w:rsid w:val="00B40DCE"/>
    <w:rsid w:val="00B42F9E"/>
    <w:rsid w:val="00B434B3"/>
    <w:rsid w:val="00B44C2B"/>
    <w:rsid w:val="00B4629B"/>
    <w:rsid w:val="00B50E34"/>
    <w:rsid w:val="00B511ED"/>
    <w:rsid w:val="00B53517"/>
    <w:rsid w:val="00B53DA8"/>
    <w:rsid w:val="00B54BC3"/>
    <w:rsid w:val="00B56009"/>
    <w:rsid w:val="00B5759D"/>
    <w:rsid w:val="00B578C2"/>
    <w:rsid w:val="00B60433"/>
    <w:rsid w:val="00B62820"/>
    <w:rsid w:val="00B6453A"/>
    <w:rsid w:val="00B67860"/>
    <w:rsid w:val="00B71978"/>
    <w:rsid w:val="00B729D6"/>
    <w:rsid w:val="00B73A1F"/>
    <w:rsid w:val="00B8013A"/>
    <w:rsid w:val="00B810C9"/>
    <w:rsid w:val="00B845EC"/>
    <w:rsid w:val="00B85D48"/>
    <w:rsid w:val="00B8789D"/>
    <w:rsid w:val="00B87E60"/>
    <w:rsid w:val="00B90607"/>
    <w:rsid w:val="00B95860"/>
    <w:rsid w:val="00B95900"/>
    <w:rsid w:val="00B9721A"/>
    <w:rsid w:val="00BA127C"/>
    <w:rsid w:val="00BA2878"/>
    <w:rsid w:val="00BA4E97"/>
    <w:rsid w:val="00BB27C8"/>
    <w:rsid w:val="00BB5ABA"/>
    <w:rsid w:val="00BB752F"/>
    <w:rsid w:val="00BB7CDA"/>
    <w:rsid w:val="00BC0D9F"/>
    <w:rsid w:val="00BC778F"/>
    <w:rsid w:val="00BD27FF"/>
    <w:rsid w:val="00BD2DB5"/>
    <w:rsid w:val="00BD2DD2"/>
    <w:rsid w:val="00BD3EEF"/>
    <w:rsid w:val="00BD3FAD"/>
    <w:rsid w:val="00BD477F"/>
    <w:rsid w:val="00BD5597"/>
    <w:rsid w:val="00BD6261"/>
    <w:rsid w:val="00BD68CA"/>
    <w:rsid w:val="00BD72D5"/>
    <w:rsid w:val="00BD733E"/>
    <w:rsid w:val="00BE0752"/>
    <w:rsid w:val="00BE1168"/>
    <w:rsid w:val="00BE2E38"/>
    <w:rsid w:val="00BE57ED"/>
    <w:rsid w:val="00BE6DB8"/>
    <w:rsid w:val="00BE7027"/>
    <w:rsid w:val="00BF0B55"/>
    <w:rsid w:val="00BF31A0"/>
    <w:rsid w:val="00BF7D02"/>
    <w:rsid w:val="00C00CD9"/>
    <w:rsid w:val="00C00DCE"/>
    <w:rsid w:val="00C04E76"/>
    <w:rsid w:val="00C0661A"/>
    <w:rsid w:val="00C070FE"/>
    <w:rsid w:val="00C12658"/>
    <w:rsid w:val="00C159EB"/>
    <w:rsid w:val="00C16E61"/>
    <w:rsid w:val="00C1799F"/>
    <w:rsid w:val="00C21F59"/>
    <w:rsid w:val="00C223AD"/>
    <w:rsid w:val="00C2246E"/>
    <w:rsid w:val="00C248B6"/>
    <w:rsid w:val="00C2508C"/>
    <w:rsid w:val="00C26297"/>
    <w:rsid w:val="00C3045B"/>
    <w:rsid w:val="00C32B69"/>
    <w:rsid w:val="00C35068"/>
    <w:rsid w:val="00C35767"/>
    <w:rsid w:val="00C35F3E"/>
    <w:rsid w:val="00C36647"/>
    <w:rsid w:val="00C36FF1"/>
    <w:rsid w:val="00C41470"/>
    <w:rsid w:val="00C536FC"/>
    <w:rsid w:val="00C53C17"/>
    <w:rsid w:val="00C55043"/>
    <w:rsid w:val="00C568C1"/>
    <w:rsid w:val="00C5715F"/>
    <w:rsid w:val="00C63942"/>
    <w:rsid w:val="00C728D0"/>
    <w:rsid w:val="00C74181"/>
    <w:rsid w:val="00C75C20"/>
    <w:rsid w:val="00C77087"/>
    <w:rsid w:val="00C830F2"/>
    <w:rsid w:val="00C85B89"/>
    <w:rsid w:val="00C87F5C"/>
    <w:rsid w:val="00C913C3"/>
    <w:rsid w:val="00C921F3"/>
    <w:rsid w:val="00C931C5"/>
    <w:rsid w:val="00C94A09"/>
    <w:rsid w:val="00C95EBD"/>
    <w:rsid w:val="00C96259"/>
    <w:rsid w:val="00C97248"/>
    <w:rsid w:val="00C97EE5"/>
    <w:rsid w:val="00CA2A83"/>
    <w:rsid w:val="00CA2DE1"/>
    <w:rsid w:val="00CA6495"/>
    <w:rsid w:val="00CA65E0"/>
    <w:rsid w:val="00CB0C3A"/>
    <w:rsid w:val="00CB4D83"/>
    <w:rsid w:val="00CB4F53"/>
    <w:rsid w:val="00CB5D24"/>
    <w:rsid w:val="00CB6814"/>
    <w:rsid w:val="00CB7FB6"/>
    <w:rsid w:val="00CC2905"/>
    <w:rsid w:val="00CC3999"/>
    <w:rsid w:val="00CC3F7F"/>
    <w:rsid w:val="00CC45CA"/>
    <w:rsid w:val="00CC54B2"/>
    <w:rsid w:val="00CC5BB5"/>
    <w:rsid w:val="00CC5BF4"/>
    <w:rsid w:val="00CD2185"/>
    <w:rsid w:val="00CD2B15"/>
    <w:rsid w:val="00CD4330"/>
    <w:rsid w:val="00CD56DA"/>
    <w:rsid w:val="00CE0966"/>
    <w:rsid w:val="00CE27E3"/>
    <w:rsid w:val="00CE4BFC"/>
    <w:rsid w:val="00CF23D1"/>
    <w:rsid w:val="00CF41F0"/>
    <w:rsid w:val="00CF7017"/>
    <w:rsid w:val="00D00C58"/>
    <w:rsid w:val="00D020E6"/>
    <w:rsid w:val="00D02DD5"/>
    <w:rsid w:val="00D0513D"/>
    <w:rsid w:val="00D06671"/>
    <w:rsid w:val="00D06D69"/>
    <w:rsid w:val="00D1100C"/>
    <w:rsid w:val="00D11F31"/>
    <w:rsid w:val="00D134A7"/>
    <w:rsid w:val="00D15F93"/>
    <w:rsid w:val="00D16C88"/>
    <w:rsid w:val="00D16F7E"/>
    <w:rsid w:val="00D177CE"/>
    <w:rsid w:val="00D2573C"/>
    <w:rsid w:val="00D309A3"/>
    <w:rsid w:val="00D31C97"/>
    <w:rsid w:val="00D3723F"/>
    <w:rsid w:val="00D41B8E"/>
    <w:rsid w:val="00D44AA1"/>
    <w:rsid w:val="00D469CB"/>
    <w:rsid w:val="00D51049"/>
    <w:rsid w:val="00D5302D"/>
    <w:rsid w:val="00D60956"/>
    <w:rsid w:val="00D63010"/>
    <w:rsid w:val="00D6303C"/>
    <w:rsid w:val="00D632EF"/>
    <w:rsid w:val="00D66539"/>
    <w:rsid w:val="00D665E4"/>
    <w:rsid w:val="00D67819"/>
    <w:rsid w:val="00D70A83"/>
    <w:rsid w:val="00D710A9"/>
    <w:rsid w:val="00D7384A"/>
    <w:rsid w:val="00D74521"/>
    <w:rsid w:val="00D776A2"/>
    <w:rsid w:val="00D8135E"/>
    <w:rsid w:val="00D81EA6"/>
    <w:rsid w:val="00D85811"/>
    <w:rsid w:val="00D85C86"/>
    <w:rsid w:val="00D86AF4"/>
    <w:rsid w:val="00D917BB"/>
    <w:rsid w:val="00D92370"/>
    <w:rsid w:val="00D9445A"/>
    <w:rsid w:val="00D94CE0"/>
    <w:rsid w:val="00D958F6"/>
    <w:rsid w:val="00D95DE8"/>
    <w:rsid w:val="00D961C0"/>
    <w:rsid w:val="00D977F0"/>
    <w:rsid w:val="00D97D74"/>
    <w:rsid w:val="00DA000F"/>
    <w:rsid w:val="00DA1227"/>
    <w:rsid w:val="00DA4235"/>
    <w:rsid w:val="00DA4E1A"/>
    <w:rsid w:val="00DA6069"/>
    <w:rsid w:val="00DB23C7"/>
    <w:rsid w:val="00DB2419"/>
    <w:rsid w:val="00DB3A45"/>
    <w:rsid w:val="00DB5478"/>
    <w:rsid w:val="00DB61E4"/>
    <w:rsid w:val="00DB67F8"/>
    <w:rsid w:val="00DB7BD5"/>
    <w:rsid w:val="00DB7D0C"/>
    <w:rsid w:val="00DC22FB"/>
    <w:rsid w:val="00DC3A06"/>
    <w:rsid w:val="00DD104B"/>
    <w:rsid w:val="00DD5466"/>
    <w:rsid w:val="00DD5833"/>
    <w:rsid w:val="00DD6519"/>
    <w:rsid w:val="00DD6865"/>
    <w:rsid w:val="00DD6B0A"/>
    <w:rsid w:val="00DE3A26"/>
    <w:rsid w:val="00DE4E65"/>
    <w:rsid w:val="00DE79D1"/>
    <w:rsid w:val="00DF0A4E"/>
    <w:rsid w:val="00DF1B61"/>
    <w:rsid w:val="00DF7574"/>
    <w:rsid w:val="00E0336A"/>
    <w:rsid w:val="00E03A8D"/>
    <w:rsid w:val="00E05FFB"/>
    <w:rsid w:val="00E069B8"/>
    <w:rsid w:val="00E07EE2"/>
    <w:rsid w:val="00E1073E"/>
    <w:rsid w:val="00E11E4C"/>
    <w:rsid w:val="00E123DA"/>
    <w:rsid w:val="00E159C6"/>
    <w:rsid w:val="00E22B35"/>
    <w:rsid w:val="00E249E2"/>
    <w:rsid w:val="00E24D9A"/>
    <w:rsid w:val="00E24DCA"/>
    <w:rsid w:val="00E26C67"/>
    <w:rsid w:val="00E27325"/>
    <w:rsid w:val="00E276BE"/>
    <w:rsid w:val="00E30273"/>
    <w:rsid w:val="00E31E70"/>
    <w:rsid w:val="00E35686"/>
    <w:rsid w:val="00E36ACB"/>
    <w:rsid w:val="00E406DF"/>
    <w:rsid w:val="00E423BB"/>
    <w:rsid w:val="00E42795"/>
    <w:rsid w:val="00E4502E"/>
    <w:rsid w:val="00E46193"/>
    <w:rsid w:val="00E468E7"/>
    <w:rsid w:val="00E506B6"/>
    <w:rsid w:val="00E53BCE"/>
    <w:rsid w:val="00E55888"/>
    <w:rsid w:val="00E55F54"/>
    <w:rsid w:val="00E56EFD"/>
    <w:rsid w:val="00E579EB"/>
    <w:rsid w:val="00E600ED"/>
    <w:rsid w:val="00E60360"/>
    <w:rsid w:val="00E61736"/>
    <w:rsid w:val="00E63CBB"/>
    <w:rsid w:val="00E63F15"/>
    <w:rsid w:val="00E674B9"/>
    <w:rsid w:val="00E753A1"/>
    <w:rsid w:val="00E75527"/>
    <w:rsid w:val="00E75869"/>
    <w:rsid w:val="00E76518"/>
    <w:rsid w:val="00E807F2"/>
    <w:rsid w:val="00E826CA"/>
    <w:rsid w:val="00E82BE8"/>
    <w:rsid w:val="00E8506B"/>
    <w:rsid w:val="00E86AE5"/>
    <w:rsid w:val="00E905DC"/>
    <w:rsid w:val="00E935F9"/>
    <w:rsid w:val="00E95708"/>
    <w:rsid w:val="00E97981"/>
    <w:rsid w:val="00EA0B36"/>
    <w:rsid w:val="00EA1E6A"/>
    <w:rsid w:val="00EA1E6E"/>
    <w:rsid w:val="00EA33FD"/>
    <w:rsid w:val="00EA3D30"/>
    <w:rsid w:val="00EA4763"/>
    <w:rsid w:val="00EA66F0"/>
    <w:rsid w:val="00EB24EC"/>
    <w:rsid w:val="00EB4817"/>
    <w:rsid w:val="00EB5FA5"/>
    <w:rsid w:val="00EB6965"/>
    <w:rsid w:val="00EC1494"/>
    <w:rsid w:val="00EC3C23"/>
    <w:rsid w:val="00EC41E2"/>
    <w:rsid w:val="00EC4B0F"/>
    <w:rsid w:val="00EC5436"/>
    <w:rsid w:val="00EC789B"/>
    <w:rsid w:val="00EC7D1C"/>
    <w:rsid w:val="00ED2719"/>
    <w:rsid w:val="00ED2986"/>
    <w:rsid w:val="00ED2C52"/>
    <w:rsid w:val="00EE1AA9"/>
    <w:rsid w:val="00EE2C58"/>
    <w:rsid w:val="00EE6463"/>
    <w:rsid w:val="00EE6794"/>
    <w:rsid w:val="00EF2B20"/>
    <w:rsid w:val="00EF4245"/>
    <w:rsid w:val="00EF4680"/>
    <w:rsid w:val="00EF56AD"/>
    <w:rsid w:val="00EF6614"/>
    <w:rsid w:val="00EF6615"/>
    <w:rsid w:val="00F10F3C"/>
    <w:rsid w:val="00F12A53"/>
    <w:rsid w:val="00F12BDA"/>
    <w:rsid w:val="00F1512A"/>
    <w:rsid w:val="00F1555B"/>
    <w:rsid w:val="00F159E8"/>
    <w:rsid w:val="00F15E69"/>
    <w:rsid w:val="00F162E7"/>
    <w:rsid w:val="00F17989"/>
    <w:rsid w:val="00F20C7A"/>
    <w:rsid w:val="00F21AF6"/>
    <w:rsid w:val="00F221F4"/>
    <w:rsid w:val="00F22A62"/>
    <w:rsid w:val="00F22EBE"/>
    <w:rsid w:val="00F2449A"/>
    <w:rsid w:val="00F255A6"/>
    <w:rsid w:val="00F27CF9"/>
    <w:rsid w:val="00F27EDB"/>
    <w:rsid w:val="00F30B77"/>
    <w:rsid w:val="00F31A79"/>
    <w:rsid w:val="00F4183A"/>
    <w:rsid w:val="00F420FE"/>
    <w:rsid w:val="00F43AD0"/>
    <w:rsid w:val="00F456B8"/>
    <w:rsid w:val="00F45786"/>
    <w:rsid w:val="00F46259"/>
    <w:rsid w:val="00F51F96"/>
    <w:rsid w:val="00F524C3"/>
    <w:rsid w:val="00F52C63"/>
    <w:rsid w:val="00F5373D"/>
    <w:rsid w:val="00F557B3"/>
    <w:rsid w:val="00F6048C"/>
    <w:rsid w:val="00F61416"/>
    <w:rsid w:val="00F6141E"/>
    <w:rsid w:val="00F62F41"/>
    <w:rsid w:val="00F6468D"/>
    <w:rsid w:val="00F65BB9"/>
    <w:rsid w:val="00F661F1"/>
    <w:rsid w:val="00F6737C"/>
    <w:rsid w:val="00F70C03"/>
    <w:rsid w:val="00F71FA1"/>
    <w:rsid w:val="00F727F9"/>
    <w:rsid w:val="00F73B53"/>
    <w:rsid w:val="00F73ED7"/>
    <w:rsid w:val="00F75506"/>
    <w:rsid w:val="00F7642D"/>
    <w:rsid w:val="00F77384"/>
    <w:rsid w:val="00F77E21"/>
    <w:rsid w:val="00F806CE"/>
    <w:rsid w:val="00F80F34"/>
    <w:rsid w:val="00F91447"/>
    <w:rsid w:val="00F92721"/>
    <w:rsid w:val="00F94B32"/>
    <w:rsid w:val="00F96355"/>
    <w:rsid w:val="00FA1FC5"/>
    <w:rsid w:val="00FA39DC"/>
    <w:rsid w:val="00FB046B"/>
    <w:rsid w:val="00FB43CB"/>
    <w:rsid w:val="00FB4920"/>
    <w:rsid w:val="00FC4EF3"/>
    <w:rsid w:val="00FD1B44"/>
    <w:rsid w:val="00FD33EF"/>
    <w:rsid w:val="00FD41B2"/>
    <w:rsid w:val="00FD6F64"/>
    <w:rsid w:val="00FD7A82"/>
    <w:rsid w:val="00FD7C6B"/>
    <w:rsid w:val="00FE3977"/>
    <w:rsid w:val="00FE4D48"/>
    <w:rsid w:val="00FE4F7B"/>
    <w:rsid w:val="00FE5E93"/>
    <w:rsid w:val="00FE79FB"/>
    <w:rsid w:val="00FE7DFE"/>
    <w:rsid w:val="00FF05B2"/>
    <w:rsid w:val="00FF292A"/>
    <w:rsid w:val="00FF326C"/>
    <w:rsid w:val="00FF4FA1"/>
    <w:rsid w:val="00FF6292"/>
    <w:rsid w:val="00FF6E2E"/>
    <w:rsid w:val="00FF7103"/>
    <w:rsid w:val="015C1165"/>
    <w:rsid w:val="02402C1D"/>
    <w:rsid w:val="024745B8"/>
    <w:rsid w:val="02E8398B"/>
    <w:rsid w:val="035840B7"/>
    <w:rsid w:val="03A2F922"/>
    <w:rsid w:val="03E1887A"/>
    <w:rsid w:val="0495A792"/>
    <w:rsid w:val="04C63F4F"/>
    <w:rsid w:val="04D7E389"/>
    <w:rsid w:val="05552460"/>
    <w:rsid w:val="0558AEC6"/>
    <w:rsid w:val="057EE67A"/>
    <w:rsid w:val="081674B7"/>
    <w:rsid w:val="09482C7D"/>
    <w:rsid w:val="09AAEB49"/>
    <w:rsid w:val="0A2E700E"/>
    <w:rsid w:val="0A4C4FB2"/>
    <w:rsid w:val="0A64665F"/>
    <w:rsid w:val="0A8F0601"/>
    <w:rsid w:val="0A99FD75"/>
    <w:rsid w:val="0AE36FBE"/>
    <w:rsid w:val="0C0036C0"/>
    <w:rsid w:val="0C2492FF"/>
    <w:rsid w:val="0D294CE9"/>
    <w:rsid w:val="0DA891CB"/>
    <w:rsid w:val="0EC8E6C2"/>
    <w:rsid w:val="0F603DD3"/>
    <w:rsid w:val="0FB57FFD"/>
    <w:rsid w:val="10010470"/>
    <w:rsid w:val="101383C8"/>
    <w:rsid w:val="10CB9EDA"/>
    <w:rsid w:val="11148441"/>
    <w:rsid w:val="11BF5612"/>
    <w:rsid w:val="12224647"/>
    <w:rsid w:val="125E3D6D"/>
    <w:rsid w:val="1267BDA1"/>
    <w:rsid w:val="12E3A25C"/>
    <w:rsid w:val="13845E78"/>
    <w:rsid w:val="1395958E"/>
    <w:rsid w:val="13CF77C9"/>
    <w:rsid w:val="13E48723"/>
    <w:rsid w:val="13E66C73"/>
    <w:rsid w:val="13F22048"/>
    <w:rsid w:val="159601E0"/>
    <w:rsid w:val="15B3A3B0"/>
    <w:rsid w:val="162869B9"/>
    <w:rsid w:val="16572330"/>
    <w:rsid w:val="165B469B"/>
    <w:rsid w:val="169C72FA"/>
    <w:rsid w:val="174AE08A"/>
    <w:rsid w:val="176D291E"/>
    <w:rsid w:val="179576B1"/>
    <w:rsid w:val="1795C12E"/>
    <w:rsid w:val="1796FF52"/>
    <w:rsid w:val="17C1A551"/>
    <w:rsid w:val="17CB5844"/>
    <w:rsid w:val="194801EC"/>
    <w:rsid w:val="19A13DB1"/>
    <w:rsid w:val="19D76389"/>
    <w:rsid w:val="19E441B8"/>
    <w:rsid w:val="1A0C4D47"/>
    <w:rsid w:val="1AB14951"/>
    <w:rsid w:val="1AE5DC60"/>
    <w:rsid w:val="1B02F906"/>
    <w:rsid w:val="1B801219"/>
    <w:rsid w:val="1BE81B46"/>
    <w:rsid w:val="1C02048E"/>
    <w:rsid w:val="1C1E51AD"/>
    <w:rsid w:val="1C7F0652"/>
    <w:rsid w:val="1CCE4CA1"/>
    <w:rsid w:val="1D16A827"/>
    <w:rsid w:val="1DF29D22"/>
    <w:rsid w:val="1E9CB9C4"/>
    <w:rsid w:val="1F3595A9"/>
    <w:rsid w:val="1F55F26F"/>
    <w:rsid w:val="2020811E"/>
    <w:rsid w:val="2062F4DB"/>
    <w:rsid w:val="20A9C5F5"/>
    <w:rsid w:val="20BB1D54"/>
    <w:rsid w:val="2184DB7D"/>
    <w:rsid w:val="22B395DB"/>
    <w:rsid w:val="2310B895"/>
    <w:rsid w:val="2391EFE1"/>
    <w:rsid w:val="24103198"/>
    <w:rsid w:val="2452F65E"/>
    <w:rsid w:val="24BC5B92"/>
    <w:rsid w:val="24D72880"/>
    <w:rsid w:val="271F6764"/>
    <w:rsid w:val="276C2E99"/>
    <w:rsid w:val="2772E321"/>
    <w:rsid w:val="283D0C55"/>
    <w:rsid w:val="288BB6A3"/>
    <w:rsid w:val="290259C3"/>
    <w:rsid w:val="290955C2"/>
    <w:rsid w:val="2AAB246E"/>
    <w:rsid w:val="2C056907"/>
    <w:rsid w:val="2CAB94E7"/>
    <w:rsid w:val="2E642A6D"/>
    <w:rsid w:val="2EA56BAF"/>
    <w:rsid w:val="2F118879"/>
    <w:rsid w:val="3022F37C"/>
    <w:rsid w:val="30413C10"/>
    <w:rsid w:val="30478611"/>
    <w:rsid w:val="306861EB"/>
    <w:rsid w:val="31A7D968"/>
    <w:rsid w:val="332C1C3B"/>
    <w:rsid w:val="33558448"/>
    <w:rsid w:val="33B635B2"/>
    <w:rsid w:val="33ECBDAD"/>
    <w:rsid w:val="345C0EDB"/>
    <w:rsid w:val="34C7879C"/>
    <w:rsid w:val="34DC56C2"/>
    <w:rsid w:val="3500EFF8"/>
    <w:rsid w:val="357FC448"/>
    <w:rsid w:val="36D70BF7"/>
    <w:rsid w:val="381DFAAD"/>
    <w:rsid w:val="3901BDA8"/>
    <w:rsid w:val="394A192E"/>
    <w:rsid w:val="39823562"/>
    <w:rsid w:val="3B9CE6AA"/>
    <w:rsid w:val="3BFD83F1"/>
    <w:rsid w:val="3C525C9A"/>
    <w:rsid w:val="3C5D0385"/>
    <w:rsid w:val="3CAF490E"/>
    <w:rsid w:val="3CAF91F5"/>
    <w:rsid w:val="3EA79F6D"/>
    <w:rsid w:val="3EFF807A"/>
    <w:rsid w:val="405F4D60"/>
    <w:rsid w:val="406BDAC4"/>
    <w:rsid w:val="40AFA2C3"/>
    <w:rsid w:val="4114C0B5"/>
    <w:rsid w:val="41413D09"/>
    <w:rsid w:val="41A3A224"/>
    <w:rsid w:val="41E4D491"/>
    <w:rsid w:val="41FBE1B9"/>
    <w:rsid w:val="424E0FED"/>
    <w:rsid w:val="427F3D4D"/>
    <w:rsid w:val="435AB69A"/>
    <w:rsid w:val="4381A080"/>
    <w:rsid w:val="439F9FA0"/>
    <w:rsid w:val="4405C3F8"/>
    <w:rsid w:val="4444704F"/>
    <w:rsid w:val="44A8BA7A"/>
    <w:rsid w:val="452AD0FD"/>
    <w:rsid w:val="456DD27C"/>
    <w:rsid w:val="46F6AC22"/>
    <w:rsid w:val="472129D7"/>
    <w:rsid w:val="47488437"/>
    <w:rsid w:val="478D7EB9"/>
    <w:rsid w:val="47A36EC4"/>
    <w:rsid w:val="4870EA15"/>
    <w:rsid w:val="48918520"/>
    <w:rsid w:val="49071F6F"/>
    <w:rsid w:val="493A62B3"/>
    <w:rsid w:val="49697CD6"/>
    <w:rsid w:val="49F34AE2"/>
    <w:rsid w:val="49FE5C72"/>
    <w:rsid w:val="4A66768B"/>
    <w:rsid w:val="4B0D01FB"/>
    <w:rsid w:val="4C9B37B9"/>
    <w:rsid w:val="4D101EC8"/>
    <w:rsid w:val="4D4DD6F9"/>
    <w:rsid w:val="4DBF88BF"/>
    <w:rsid w:val="4E36224A"/>
    <w:rsid w:val="4E6574BB"/>
    <w:rsid w:val="4EB77FD4"/>
    <w:rsid w:val="4EB9FED9"/>
    <w:rsid w:val="4EDAF0DD"/>
    <w:rsid w:val="4F205353"/>
    <w:rsid w:val="4FB40AA9"/>
    <w:rsid w:val="515F4E59"/>
    <w:rsid w:val="51EF2096"/>
    <w:rsid w:val="525A7E49"/>
    <w:rsid w:val="5283C547"/>
    <w:rsid w:val="535B4265"/>
    <w:rsid w:val="536B36AA"/>
    <w:rsid w:val="53913FED"/>
    <w:rsid w:val="53AD11EC"/>
    <w:rsid w:val="53D7B18E"/>
    <w:rsid w:val="54A51949"/>
    <w:rsid w:val="54AE6AC0"/>
    <w:rsid w:val="55921F0B"/>
    <w:rsid w:val="5673D246"/>
    <w:rsid w:val="569DD8B1"/>
    <w:rsid w:val="579A2261"/>
    <w:rsid w:val="581D0198"/>
    <w:rsid w:val="5885F7CE"/>
    <w:rsid w:val="58FD173E"/>
    <w:rsid w:val="5B327E57"/>
    <w:rsid w:val="5B8B3E39"/>
    <w:rsid w:val="5C201C53"/>
    <w:rsid w:val="5C232280"/>
    <w:rsid w:val="5C78CB16"/>
    <w:rsid w:val="5CE38127"/>
    <w:rsid w:val="5D9DD6CB"/>
    <w:rsid w:val="5E9BD685"/>
    <w:rsid w:val="5EA9B69E"/>
    <w:rsid w:val="5F09B8F1"/>
    <w:rsid w:val="5F59B192"/>
    <w:rsid w:val="61B2A907"/>
    <w:rsid w:val="61E6FB83"/>
    <w:rsid w:val="6215A14E"/>
    <w:rsid w:val="6229CF8C"/>
    <w:rsid w:val="623016D3"/>
    <w:rsid w:val="62667FE1"/>
    <w:rsid w:val="62D51A53"/>
    <w:rsid w:val="64025042"/>
    <w:rsid w:val="6478A569"/>
    <w:rsid w:val="653809FB"/>
    <w:rsid w:val="65A0D5D8"/>
    <w:rsid w:val="65CCB6E7"/>
    <w:rsid w:val="660DCCC5"/>
    <w:rsid w:val="66861A2A"/>
    <w:rsid w:val="6869CBD9"/>
    <w:rsid w:val="689460E3"/>
    <w:rsid w:val="69784E81"/>
    <w:rsid w:val="6A072A24"/>
    <w:rsid w:val="6A303144"/>
    <w:rsid w:val="6A833A1D"/>
    <w:rsid w:val="6AD269C7"/>
    <w:rsid w:val="6AF56D89"/>
    <w:rsid w:val="6B4862CF"/>
    <w:rsid w:val="6C67B7C9"/>
    <w:rsid w:val="6CAE56F0"/>
    <w:rsid w:val="6CAF57CB"/>
    <w:rsid w:val="6D130016"/>
    <w:rsid w:val="6D452987"/>
    <w:rsid w:val="6E2AB60C"/>
    <w:rsid w:val="6F8C9EBE"/>
    <w:rsid w:val="70B8F27A"/>
    <w:rsid w:val="71AF52ED"/>
    <w:rsid w:val="71B38BED"/>
    <w:rsid w:val="7250A33E"/>
    <w:rsid w:val="73093093"/>
    <w:rsid w:val="734F5C4E"/>
    <w:rsid w:val="74652ED0"/>
    <w:rsid w:val="74902245"/>
    <w:rsid w:val="759B5979"/>
    <w:rsid w:val="76BAC326"/>
    <w:rsid w:val="7714EABE"/>
    <w:rsid w:val="7743876A"/>
    <w:rsid w:val="77F41385"/>
    <w:rsid w:val="780FC860"/>
    <w:rsid w:val="798D26C8"/>
    <w:rsid w:val="7A479312"/>
    <w:rsid w:val="7A71B5FC"/>
    <w:rsid w:val="7AF9F8D6"/>
    <w:rsid w:val="7BDED02C"/>
    <w:rsid w:val="7BE391C8"/>
    <w:rsid w:val="7C88A041"/>
    <w:rsid w:val="7CEF6814"/>
    <w:rsid w:val="7DA2CF22"/>
    <w:rsid w:val="7DAD4525"/>
    <w:rsid w:val="7E15D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C3F76"/>
  <w15:docId w15:val="{3E43E1E9-382A-204B-A2FC-7B2A3DB9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A05"/>
    <w:pPr>
      <w:spacing w:after="0" w:line="240" w:lineRule="auto"/>
      <w:jc w:val="both"/>
    </w:pPr>
    <w:rPr>
      <w:rFonts w:eastAsia="Times New Roman" w:cs="Times New Roman"/>
      <w:sz w:val="24"/>
      <w:szCs w:val="24"/>
      <w:lang w:val="en-US" w:eastAsia="en-GB"/>
    </w:r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8C2FB8"/>
    <w:pPr>
      <w:keepNext/>
      <w:keepLines/>
      <w:pageBreakBefore/>
      <w:numPr>
        <w:numId w:val="2"/>
      </w:numPr>
      <w:spacing w:before="240" w:after="200" w:line="276" w:lineRule="auto"/>
      <w:outlineLvl w:val="0"/>
    </w:pPr>
    <w:rPr>
      <w:rFonts w:eastAsiaTheme="majorEastAsia" w:cstheme="majorBidi"/>
      <w:b/>
      <w:bCs/>
      <w:color w:val="0C395F" w:themeColor="accent2"/>
      <w:sz w:val="36"/>
      <w:szCs w:val="28"/>
      <w:lang w:val="fr-FR" w:eastAsia="en-US"/>
    </w:rPr>
  </w:style>
  <w:style w:type="paragraph" w:styleId="Heading2">
    <w:name w:val="heading 2"/>
    <w:aliases w:val="Title 2"/>
    <w:basedOn w:val="Normal"/>
    <w:next w:val="Normal"/>
    <w:link w:val="Heading2Char"/>
    <w:uiPriority w:val="9"/>
    <w:unhideWhenUsed/>
    <w:qFormat/>
    <w:rsid w:val="00C159EB"/>
    <w:pPr>
      <w:keepNext/>
      <w:keepLines/>
      <w:numPr>
        <w:ilvl w:val="1"/>
        <w:numId w:val="2"/>
      </w:numPr>
      <w:spacing w:before="200" w:after="120" w:line="276" w:lineRule="auto"/>
      <w:outlineLvl w:val="1"/>
    </w:pPr>
    <w:rPr>
      <w:rFonts w:eastAsiaTheme="majorEastAsia" w:cstheme="majorBidi"/>
      <w:b/>
      <w:bCs/>
      <w:color w:val="0C395F" w:themeColor="accent2"/>
      <w:sz w:val="28"/>
      <w:szCs w:val="26"/>
      <w:lang w:val="fr-FR" w:eastAsia="en-US"/>
    </w:rPr>
  </w:style>
  <w:style w:type="paragraph" w:styleId="Heading3">
    <w:name w:val="heading 3"/>
    <w:aliases w:val="Title 3"/>
    <w:basedOn w:val="Normal"/>
    <w:next w:val="Normal"/>
    <w:link w:val="Heading3Char"/>
    <w:uiPriority w:val="9"/>
    <w:unhideWhenUsed/>
    <w:qFormat/>
    <w:rsid w:val="00C159EB"/>
    <w:pPr>
      <w:keepNext/>
      <w:keepLines/>
      <w:numPr>
        <w:ilvl w:val="2"/>
        <w:numId w:val="2"/>
      </w:numPr>
      <w:spacing w:before="200" w:after="120" w:line="276" w:lineRule="auto"/>
      <w:outlineLvl w:val="2"/>
    </w:pPr>
    <w:rPr>
      <w:rFonts w:eastAsiaTheme="majorEastAsia" w:cstheme="majorBidi"/>
      <w:b/>
      <w:bCs/>
      <w:color w:val="0C395F" w:themeColor="accent2"/>
      <w:szCs w:val="22"/>
      <w:lang w:val="fr-FR" w:eastAsia="en-US"/>
    </w:rPr>
  </w:style>
  <w:style w:type="paragraph" w:styleId="Heading4">
    <w:name w:val="heading 4"/>
    <w:aliases w:val="Title 4"/>
    <w:basedOn w:val="Normal"/>
    <w:next w:val="Normal"/>
    <w:link w:val="Heading4Char"/>
    <w:uiPriority w:val="9"/>
    <w:unhideWhenUsed/>
    <w:qFormat/>
    <w:rsid w:val="00C159EB"/>
    <w:pPr>
      <w:keepNext/>
      <w:keepLines/>
      <w:numPr>
        <w:ilvl w:val="3"/>
        <w:numId w:val="2"/>
      </w:numPr>
      <w:spacing w:before="200" w:after="8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C395F" w:themeColor="accent2"/>
      <w:sz w:val="22"/>
      <w:szCs w:val="22"/>
      <w:lang w:val="fr-FR" w:eastAsia="en-US"/>
    </w:rPr>
  </w:style>
  <w:style w:type="paragraph" w:styleId="Heading5">
    <w:name w:val="heading 5"/>
    <w:aliases w:val="Title 5"/>
    <w:basedOn w:val="Normal"/>
    <w:next w:val="Normal"/>
    <w:link w:val="Heading5Char"/>
    <w:uiPriority w:val="9"/>
    <w:unhideWhenUsed/>
    <w:qFormat/>
    <w:rsid w:val="003D62A4"/>
    <w:pPr>
      <w:keepNext/>
      <w:keepLines/>
      <w:spacing w:before="200" w:after="80" w:line="276" w:lineRule="auto"/>
      <w:outlineLvl w:val="4"/>
    </w:pPr>
    <w:rPr>
      <w:rFonts w:asciiTheme="majorHAnsi" w:eastAsiaTheme="majorEastAsia" w:hAnsiTheme="majorHAnsi" w:cstheme="majorBidi"/>
      <w:i/>
      <w:color w:val="1976D2" w:themeColor="accent4"/>
      <w:sz w:val="22"/>
      <w:szCs w:val="22"/>
      <w:lang w:val="fr-FR" w:eastAsia="en-US"/>
    </w:rPr>
  </w:style>
  <w:style w:type="paragraph" w:styleId="Heading6">
    <w:name w:val="heading 6"/>
    <w:aliases w:val="Title 6"/>
    <w:basedOn w:val="Heading5"/>
    <w:next w:val="Normal"/>
    <w:link w:val="Heading6Char"/>
    <w:uiPriority w:val="9"/>
    <w:unhideWhenUsed/>
    <w:rsid w:val="000C3B5F"/>
    <w:pPr>
      <w:ind w:left="993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387C43"/>
    <w:pPr>
      <w:keepNext/>
      <w:keepLines/>
      <w:numPr>
        <w:ilvl w:val="6"/>
        <w:numId w:val="2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969696" w:themeColor="text1" w:themeTint="BF"/>
      <w:sz w:val="22"/>
      <w:szCs w:val="22"/>
      <w:lang w:val="fr-FR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C43"/>
    <w:pPr>
      <w:keepNext/>
      <w:keepLines/>
      <w:numPr>
        <w:ilvl w:val="7"/>
        <w:numId w:val="2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969696" w:themeColor="text1" w:themeTint="BF"/>
      <w:sz w:val="20"/>
      <w:szCs w:val="20"/>
      <w:lang w:val="fr-FR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C43"/>
    <w:pPr>
      <w:keepNext/>
      <w:keepLines/>
      <w:numPr>
        <w:ilvl w:val="8"/>
        <w:numId w:val="2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969696" w:themeColor="text1" w:themeTint="BF"/>
      <w:sz w:val="20"/>
      <w:szCs w:val="20"/>
      <w:lang w:val="fr-FR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AA1"/>
    <w:rPr>
      <w:rFonts w:ascii="Tahoma" w:eastAsiaTheme="minorHAnsi" w:hAnsi="Tahoma" w:cs="Tahoma"/>
      <w:sz w:val="16"/>
      <w:szCs w:val="16"/>
      <w:lang w:val="fr-FR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AA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5675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4B3D"/>
    <w:pPr>
      <w:tabs>
        <w:tab w:val="center" w:pos="4536"/>
        <w:tab w:val="right" w:pos="9072"/>
      </w:tabs>
    </w:pPr>
    <w:rPr>
      <w:rFonts w:eastAsiaTheme="minorHAnsi" w:cstheme="minorBidi"/>
      <w:sz w:val="22"/>
      <w:szCs w:val="22"/>
      <w:lang w:val="fr-F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04B3D"/>
  </w:style>
  <w:style w:type="paragraph" w:styleId="Footer">
    <w:name w:val="footer"/>
    <w:basedOn w:val="Normal"/>
    <w:link w:val="FooterChar"/>
    <w:uiPriority w:val="99"/>
    <w:unhideWhenUsed/>
    <w:rsid w:val="00104B3D"/>
    <w:pPr>
      <w:tabs>
        <w:tab w:val="center" w:pos="4536"/>
        <w:tab w:val="right" w:pos="9072"/>
      </w:tabs>
    </w:pPr>
    <w:rPr>
      <w:rFonts w:eastAsiaTheme="minorHAnsi" w:cstheme="minorBidi"/>
      <w:sz w:val="22"/>
      <w:szCs w:val="22"/>
      <w:lang w:val="fr-F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04B3D"/>
  </w:style>
  <w:style w:type="paragraph" w:styleId="TOC1">
    <w:name w:val="toc 1"/>
    <w:basedOn w:val="Normal"/>
    <w:next w:val="Normal"/>
    <w:autoRedefine/>
    <w:uiPriority w:val="39"/>
    <w:unhideWhenUsed/>
    <w:rsid w:val="00943FCD"/>
    <w:pPr>
      <w:tabs>
        <w:tab w:val="left" w:pos="440"/>
        <w:tab w:val="right" w:leader="dot" w:pos="9016"/>
      </w:tabs>
      <w:spacing w:before="240" w:after="120" w:line="276" w:lineRule="auto"/>
    </w:pPr>
    <w:rPr>
      <w:rFonts w:eastAsiaTheme="minorHAnsi" w:cstheme="minorHAnsi"/>
      <w:b/>
      <w:bCs/>
      <w:sz w:val="20"/>
      <w:szCs w:val="20"/>
      <w:lang w:val="fr-FR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E68B1"/>
    <w:pPr>
      <w:tabs>
        <w:tab w:val="left" w:pos="660"/>
        <w:tab w:val="right" w:leader="dot" w:pos="9016"/>
      </w:tabs>
      <w:spacing w:before="120" w:line="276" w:lineRule="auto"/>
      <w:ind w:left="220"/>
    </w:pPr>
    <w:rPr>
      <w:rFonts w:eastAsiaTheme="minorHAnsi" w:cstheme="minorHAnsi"/>
      <w:i/>
      <w:iCs/>
      <w:sz w:val="20"/>
      <w:szCs w:val="20"/>
      <w:lang w:val="fr-FR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E05BA"/>
    <w:pPr>
      <w:spacing w:line="276" w:lineRule="auto"/>
      <w:ind w:left="440"/>
    </w:pPr>
    <w:rPr>
      <w:rFonts w:eastAsiaTheme="minorHAnsi" w:cstheme="minorHAnsi"/>
      <w:sz w:val="20"/>
      <w:szCs w:val="20"/>
      <w:lang w:val="fr-FR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AE05BA"/>
    <w:pPr>
      <w:spacing w:line="276" w:lineRule="auto"/>
      <w:ind w:left="660"/>
    </w:pPr>
    <w:rPr>
      <w:rFonts w:eastAsiaTheme="minorHAnsi" w:cstheme="minorHAnsi"/>
      <w:sz w:val="20"/>
      <w:szCs w:val="20"/>
      <w:lang w:val="fr-FR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AE05BA"/>
    <w:pPr>
      <w:spacing w:line="276" w:lineRule="auto"/>
      <w:ind w:left="880"/>
    </w:pPr>
    <w:rPr>
      <w:rFonts w:eastAsiaTheme="minorHAnsi" w:cstheme="minorHAnsi"/>
      <w:sz w:val="20"/>
      <w:szCs w:val="20"/>
      <w:lang w:val="fr-FR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AE05BA"/>
    <w:pPr>
      <w:spacing w:line="276" w:lineRule="auto"/>
      <w:ind w:left="1100"/>
    </w:pPr>
    <w:rPr>
      <w:rFonts w:eastAsiaTheme="minorHAnsi" w:cstheme="minorHAnsi"/>
      <w:sz w:val="20"/>
      <w:szCs w:val="20"/>
      <w:lang w:val="fr-FR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AE05BA"/>
    <w:pPr>
      <w:spacing w:line="276" w:lineRule="auto"/>
      <w:ind w:left="1320"/>
    </w:pPr>
    <w:rPr>
      <w:rFonts w:eastAsiaTheme="minorHAnsi" w:cstheme="minorHAnsi"/>
      <w:sz w:val="20"/>
      <w:szCs w:val="20"/>
      <w:lang w:val="fr-FR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AE05BA"/>
    <w:pPr>
      <w:spacing w:line="276" w:lineRule="auto"/>
      <w:ind w:left="1540"/>
    </w:pPr>
    <w:rPr>
      <w:rFonts w:eastAsiaTheme="minorHAnsi" w:cstheme="minorHAnsi"/>
      <w:sz w:val="20"/>
      <w:szCs w:val="20"/>
      <w:lang w:val="fr-FR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AE05BA"/>
    <w:pPr>
      <w:spacing w:line="276" w:lineRule="auto"/>
      <w:ind w:left="1760"/>
    </w:pPr>
    <w:rPr>
      <w:rFonts w:eastAsiaTheme="minorHAnsi" w:cstheme="minorHAnsi"/>
      <w:sz w:val="20"/>
      <w:szCs w:val="20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98453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6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urfulShadingAccent6">
    <w:name w:val="Colorful Shading Accent 6"/>
    <w:basedOn w:val="TableNormal"/>
    <w:uiPriority w:val="71"/>
    <w:rsid w:val="00F46259"/>
    <w:pPr>
      <w:spacing w:after="0" w:line="240" w:lineRule="auto"/>
    </w:pPr>
    <w:rPr>
      <w:color w:val="737373" w:themeColor="text1"/>
    </w:rPr>
    <w:tblPr>
      <w:tblStyleRowBandSize w:val="1"/>
      <w:tblStyleColBandSize w:val="1"/>
      <w:tblBorders>
        <w:top w:val="single" w:sz="24" w:space="0" w:color="B0ECF5" w:themeColor="accent5"/>
        <w:left w:val="single" w:sz="4" w:space="0" w:color="FF443B" w:themeColor="accent6"/>
        <w:bottom w:val="single" w:sz="4" w:space="0" w:color="FF443B" w:themeColor="accent6"/>
        <w:right w:val="single" w:sz="4" w:space="0" w:color="FF44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0EC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08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0800" w:themeColor="accent6" w:themeShade="99"/>
          <w:insideV w:val="nil"/>
        </w:tcBorders>
        <w:shd w:val="clear" w:color="auto" w:fill="BC08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0800" w:themeFill="accent6" w:themeFillShade="99"/>
      </w:tcPr>
    </w:tblStylePr>
    <w:tblStylePr w:type="band1Vert">
      <w:tblPr/>
      <w:tcPr>
        <w:shd w:val="clear" w:color="auto" w:fill="FFB3B0" w:themeFill="accent6" w:themeFillTint="66"/>
      </w:tcPr>
    </w:tblStylePr>
    <w:tblStylePr w:type="band1Horz">
      <w:tblPr/>
      <w:tcPr>
        <w:shd w:val="clear" w:color="auto" w:fill="FFA19D" w:themeFill="accent6" w:themeFillTint="7F"/>
      </w:tcPr>
    </w:tblStylePr>
    <w:tblStylePr w:type="neCell">
      <w:rPr>
        <w:color w:val="737373" w:themeColor="text1"/>
      </w:rPr>
    </w:tblStylePr>
    <w:tblStylePr w:type="nwCell">
      <w:rPr>
        <w:color w:val="737373" w:themeColor="text1"/>
      </w:rPr>
    </w:tblStylePr>
  </w:style>
  <w:style w:type="table" w:styleId="MediumGrid3-Accent4">
    <w:name w:val="Medium Grid 3 Accent 4"/>
    <w:basedOn w:val="TableNormal"/>
    <w:uiPriority w:val="69"/>
    <w:rsid w:val="00F4625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D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76D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76D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76D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76D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4BAF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4BAF0" w:themeFill="accent4" w:themeFillTint="7F"/>
      </w:tcPr>
    </w:tblStylePr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8C2FB8"/>
    <w:rPr>
      <w:rFonts w:eastAsiaTheme="majorEastAsia" w:cstheme="majorBidi"/>
      <w:b/>
      <w:bCs/>
      <w:color w:val="0C395F" w:themeColor="accent2"/>
      <w:sz w:val="36"/>
      <w:szCs w:val="28"/>
    </w:rPr>
  </w:style>
  <w:style w:type="character" w:customStyle="1" w:styleId="Heading2Char">
    <w:name w:val="Heading 2 Char"/>
    <w:aliases w:val="Title 2 Char"/>
    <w:basedOn w:val="DefaultParagraphFont"/>
    <w:link w:val="Heading2"/>
    <w:uiPriority w:val="9"/>
    <w:rsid w:val="00C159EB"/>
    <w:rPr>
      <w:rFonts w:eastAsiaTheme="majorEastAsia" w:cstheme="majorBidi"/>
      <w:b/>
      <w:bCs/>
      <w:color w:val="0C395F" w:themeColor="accent2"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1B5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184E7C" w:themeColor="text2"/>
      <w:spacing w:val="15"/>
      <w:lang w:val="fr-FR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E21B5"/>
    <w:rPr>
      <w:rFonts w:asciiTheme="majorHAnsi" w:eastAsiaTheme="majorEastAsia" w:hAnsiTheme="majorHAnsi" w:cstheme="majorBidi"/>
      <w:i/>
      <w:iCs/>
      <w:color w:val="184E7C" w:themeColor="text2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rsid w:val="008E21B5"/>
    <w:rPr>
      <w:b/>
      <w:bCs/>
      <w:i/>
      <w:iCs/>
      <w:color w:val="00B5E6" w:themeColor="accent1"/>
    </w:rPr>
  </w:style>
  <w:style w:type="character" w:customStyle="1" w:styleId="Heading3Char">
    <w:name w:val="Heading 3 Char"/>
    <w:aliases w:val="Title 3 Char"/>
    <w:basedOn w:val="DefaultParagraphFont"/>
    <w:link w:val="Heading3"/>
    <w:uiPriority w:val="9"/>
    <w:rsid w:val="00C159EB"/>
    <w:rPr>
      <w:rFonts w:eastAsiaTheme="majorEastAsia" w:cstheme="majorBidi"/>
      <w:b/>
      <w:bCs/>
      <w:color w:val="0C395F" w:themeColor="accent2"/>
      <w:sz w:val="24"/>
    </w:rPr>
  </w:style>
  <w:style w:type="character" w:customStyle="1" w:styleId="Heading4Char">
    <w:name w:val="Heading 4 Char"/>
    <w:aliases w:val="Title 4 Char"/>
    <w:basedOn w:val="DefaultParagraphFont"/>
    <w:link w:val="Heading4"/>
    <w:uiPriority w:val="9"/>
    <w:rsid w:val="00C159EB"/>
    <w:rPr>
      <w:rFonts w:asciiTheme="majorHAnsi" w:eastAsiaTheme="majorEastAsia" w:hAnsiTheme="majorHAnsi" w:cstheme="majorBidi"/>
      <w:b/>
      <w:bCs/>
      <w:i/>
      <w:iCs/>
      <w:color w:val="0C395F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rsid w:val="00D31C97"/>
    <w:pPr>
      <w:pBdr>
        <w:bottom w:val="single" w:sz="4" w:space="4" w:color="00B5E6" w:themeColor="accent1"/>
      </w:pBdr>
      <w:spacing w:before="200" w:after="280" w:line="276" w:lineRule="auto"/>
      <w:ind w:left="936" w:right="936"/>
    </w:pPr>
    <w:rPr>
      <w:rFonts w:eastAsiaTheme="minorHAnsi" w:cstheme="minorBidi"/>
      <w:b/>
      <w:bCs/>
      <w:i/>
      <w:iCs/>
      <w:color w:val="0C395F" w:themeColor="accent2"/>
      <w:sz w:val="22"/>
      <w:szCs w:val="22"/>
      <w:lang w:val="fr-FR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C97"/>
    <w:rPr>
      <w:b/>
      <w:bCs/>
      <w:i/>
      <w:iCs/>
      <w:color w:val="0C395F" w:themeColor="accent2"/>
    </w:rPr>
  </w:style>
  <w:style w:type="paragraph" w:styleId="ListParagraph">
    <w:name w:val="List Paragraph"/>
    <w:basedOn w:val="Normal"/>
    <w:uiPriority w:val="34"/>
    <w:qFormat/>
    <w:rsid w:val="00077686"/>
    <w:pPr>
      <w:spacing w:after="200" w:line="276" w:lineRule="auto"/>
      <w:ind w:left="720"/>
      <w:contextualSpacing/>
    </w:pPr>
    <w:rPr>
      <w:rFonts w:eastAsiaTheme="minorHAnsi" w:cstheme="minorBidi"/>
      <w:sz w:val="22"/>
      <w:szCs w:val="22"/>
      <w:lang w:val="fr-FR" w:eastAsia="en-US"/>
    </w:rPr>
  </w:style>
  <w:style w:type="character" w:customStyle="1" w:styleId="Heading5Char">
    <w:name w:val="Heading 5 Char"/>
    <w:aliases w:val="Title 5 Char"/>
    <w:basedOn w:val="DefaultParagraphFont"/>
    <w:link w:val="Heading5"/>
    <w:uiPriority w:val="9"/>
    <w:rsid w:val="003D62A4"/>
    <w:rPr>
      <w:rFonts w:asciiTheme="majorHAnsi" w:eastAsiaTheme="majorEastAsia" w:hAnsiTheme="majorHAnsi" w:cstheme="majorBidi"/>
      <w:i/>
      <w:color w:val="1976D2" w:themeColor="accent4"/>
    </w:rPr>
  </w:style>
  <w:style w:type="character" w:customStyle="1" w:styleId="Heading6Char">
    <w:name w:val="Heading 6 Char"/>
    <w:aliases w:val="Title 6 Char"/>
    <w:basedOn w:val="DefaultParagraphFont"/>
    <w:link w:val="Heading6"/>
    <w:uiPriority w:val="9"/>
    <w:rsid w:val="000C3B5F"/>
    <w:rPr>
      <w:rFonts w:asciiTheme="majorHAnsi" w:eastAsiaTheme="majorEastAsia" w:hAnsiTheme="majorHAnsi" w:cstheme="majorBidi"/>
      <w:i/>
      <w:color w:val="0C395F" w:themeColor="accen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C43"/>
    <w:rPr>
      <w:rFonts w:asciiTheme="majorHAnsi" w:eastAsiaTheme="majorEastAsia" w:hAnsiTheme="majorHAnsi" w:cstheme="majorBidi"/>
      <w:i/>
      <w:iCs/>
      <w:color w:val="969696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C43"/>
    <w:rPr>
      <w:rFonts w:asciiTheme="majorHAnsi" w:eastAsiaTheme="majorEastAsia" w:hAnsiTheme="majorHAnsi" w:cstheme="majorBidi"/>
      <w:color w:val="969696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C43"/>
    <w:rPr>
      <w:rFonts w:asciiTheme="majorHAnsi" w:eastAsiaTheme="majorEastAsia" w:hAnsiTheme="majorHAnsi" w:cstheme="majorBidi"/>
      <w:i/>
      <w:iCs/>
      <w:color w:val="969696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E7DFE"/>
    <w:pPr>
      <w:spacing w:before="100" w:beforeAutospacing="1" w:after="100" w:afterAutospacing="1"/>
    </w:pPr>
    <w:rPr>
      <w:lang w:val="fr-FR" w:eastAsia="fr-FR"/>
    </w:rPr>
  </w:style>
  <w:style w:type="paragraph" w:styleId="Caption">
    <w:name w:val="caption"/>
    <w:aliases w:val="Legend"/>
    <w:basedOn w:val="Normal"/>
    <w:next w:val="Normal"/>
    <w:uiPriority w:val="35"/>
    <w:unhideWhenUsed/>
    <w:qFormat/>
    <w:rsid w:val="002F62C4"/>
    <w:pPr>
      <w:spacing w:after="200" w:line="276" w:lineRule="auto"/>
      <w:jc w:val="center"/>
    </w:pPr>
    <w:rPr>
      <w:rFonts w:eastAsiaTheme="minorHAnsi" w:cstheme="minorBidi"/>
      <w:bCs/>
      <w:i/>
      <w:sz w:val="18"/>
      <w:szCs w:val="18"/>
      <w:lang w:val="fr-FR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6E13"/>
    <w:rPr>
      <w:color w:val="605E5C"/>
      <w:shd w:val="clear" w:color="auto" w:fill="E1DFDD"/>
    </w:rPr>
  </w:style>
  <w:style w:type="table" w:customStyle="1" w:styleId="GridTable5Dark-Accent21">
    <w:name w:val="Grid Table 5 Dark - Accent 21"/>
    <w:basedOn w:val="TableNormal"/>
    <w:uiPriority w:val="50"/>
    <w:rsid w:val="005F5A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D9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C395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C395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C395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C395F" w:themeFill="accent2"/>
      </w:tcPr>
    </w:tblStylePr>
    <w:tblStylePr w:type="band1Vert">
      <w:tblPr/>
      <w:tcPr>
        <w:shd w:val="clear" w:color="auto" w:fill="6FB3ED" w:themeFill="accent2" w:themeFillTint="66"/>
      </w:tcPr>
    </w:tblStylePr>
    <w:tblStylePr w:type="band1Horz">
      <w:tblPr/>
      <w:tcPr>
        <w:shd w:val="clear" w:color="auto" w:fill="6FB3ED" w:themeFill="accent2" w:themeFillTint="66"/>
      </w:tcPr>
    </w:tblStylePr>
  </w:style>
  <w:style w:type="table" w:customStyle="1" w:styleId="GridTable4-Accent21">
    <w:name w:val="Grid Table 4 - Accent 21"/>
    <w:basedOn w:val="TableNormal"/>
    <w:uiPriority w:val="49"/>
    <w:rsid w:val="005F5A2A"/>
    <w:pPr>
      <w:spacing w:after="0" w:line="240" w:lineRule="auto"/>
    </w:pPr>
    <w:tblPr>
      <w:tblStyleRowBandSize w:val="1"/>
      <w:tblStyleColBandSize w:val="1"/>
      <w:tblBorders>
        <w:top w:val="single" w:sz="4" w:space="0" w:color="288DE3" w:themeColor="accent2" w:themeTint="99"/>
        <w:left w:val="single" w:sz="4" w:space="0" w:color="288DE3" w:themeColor="accent2" w:themeTint="99"/>
        <w:bottom w:val="single" w:sz="4" w:space="0" w:color="288DE3" w:themeColor="accent2" w:themeTint="99"/>
        <w:right w:val="single" w:sz="4" w:space="0" w:color="288DE3" w:themeColor="accent2" w:themeTint="99"/>
        <w:insideH w:val="single" w:sz="4" w:space="0" w:color="288DE3" w:themeColor="accent2" w:themeTint="99"/>
        <w:insideV w:val="single" w:sz="4" w:space="0" w:color="288D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C395F" w:themeColor="accent2"/>
          <w:left w:val="single" w:sz="4" w:space="0" w:color="0C395F" w:themeColor="accent2"/>
          <w:bottom w:val="single" w:sz="4" w:space="0" w:color="0C395F" w:themeColor="accent2"/>
          <w:right w:val="single" w:sz="4" w:space="0" w:color="0C395F" w:themeColor="accent2"/>
          <w:insideH w:val="nil"/>
          <w:insideV w:val="nil"/>
        </w:tcBorders>
        <w:shd w:val="clear" w:color="auto" w:fill="0C395F" w:themeFill="accent2"/>
      </w:tcPr>
    </w:tblStylePr>
    <w:tblStylePr w:type="lastRow">
      <w:rPr>
        <w:b/>
        <w:bCs/>
      </w:rPr>
      <w:tblPr/>
      <w:tcPr>
        <w:tcBorders>
          <w:top w:val="double" w:sz="4" w:space="0" w:color="0C395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9F6" w:themeFill="accent2" w:themeFillTint="33"/>
      </w:tcPr>
    </w:tblStylePr>
    <w:tblStylePr w:type="band1Horz">
      <w:tblPr/>
      <w:tcPr>
        <w:shd w:val="clear" w:color="auto" w:fill="B7D9F6" w:themeFill="accent2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658D"/>
    <w:pPr>
      <w:spacing w:after="0" w:line="240" w:lineRule="auto"/>
    </w:pPr>
    <w:tblPr>
      <w:tblStyleRowBandSize w:val="1"/>
      <w:tblStyleColBandSize w:val="1"/>
      <w:tblBorders>
        <w:top w:val="single" w:sz="4" w:space="0" w:color="6BACED" w:themeColor="accent4" w:themeTint="99"/>
        <w:left w:val="single" w:sz="4" w:space="0" w:color="6BACED" w:themeColor="accent4" w:themeTint="99"/>
        <w:bottom w:val="single" w:sz="4" w:space="0" w:color="6BACED" w:themeColor="accent4" w:themeTint="99"/>
        <w:right w:val="single" w:sz="4" w:space="0" w:color="6BACED" w:themeColor="accent4" w:themeTint="99"/>
        <w:insideH w:val="single" w:sz="4" w:space="0" w:color="6BACED" w:themeColor="accent4" w:themeTint="99"/>
        <w:insideV w:val="single" w:sz="4" w:space="0" w:color="6BACE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76D2" w:themeColor="accent4"/>
          <w:left w:val="single" w:sz="4" w:space="0" w:color="1976D2" w:themeColor="accent4"/>
          <w:bottom w:val="single" w:sz="4" w:space="0" w:color="1976D2" w:themeColor="accent4"/>
          <w:right w:val="single" w:sz="4" w:space="0" w:color="1976D2" w:themeColor="accent4"/>
          <w:insideH w:val="nil"/>
          <w:insideV w:val="nil"/>
        </w:tcBorders>
        <w:shd w:val="clear" w:color="auto" w:fill="1976D2" w:themeFill="accent4"/>
      </w:tcPr>
    </w:tblStylePr>
    <w:tblStylePr w:type="lastRow">
      <w:rPr>
        <w:b/>
        <w:bCs/>
      </w:rPr>
      <w:tblPr/>
      <w:tcPr>
        <w:tcBorders>
          <w:top w:val="double" w:sz="4" w:space="0" w:color="1976D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3F9" w:themeFill="accent4" w:themeFillTint="33"/>
      </w:tcPr>
    </w:tblStylePr>
    <w:tblStylePr w:type="band1Horz">
      <w:tblPr/>
      <w:tcPr>
        <w:shd w:val="clear" w:color="auto" w:fill="CDE3F9" w:themeFill="accent4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6C65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E3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76D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76D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76D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76D2" w:themeFill="accent4"/>
      </w:tcPr>
    </w:tblStylePr>
    <w:tblStylePr w:type="band1Vert">
      <w:tblPr/>
      <w:tcPr>
        <w:shd w:val="clear" w:color="auto" w:fill="9CC8F3" w:themeFill="accent4" w:themeFillTint="66"/>
      </w:tcPr>
    </w:tblStylePr>
    <w:tblStylePr w:type="band1Horz">
      <w:tblPr/>
      <w:tcPr>
        <w:shd w:val="clear" w:color="auto" w:fill="9CC8F3" w:themeFill="accent4" w:themeFillTint="66"/>
      </w:tcPr>
    </w:tblStylePr>
  </w:style>
  <w:style w:type="table" w:styleId="MediumShading1-Accent1">
    <w:name w:val="Medium Shading 1 Accent 1"/>
    <w:basedOn w:val="TableNormal"/>
    <w:uiPriority w:val="63"/>
    <w:rsid w:val="00665F7A"/>
    <w:pPr>
      <w:spacing w:after="0" w:line="240" w:lineRule="auto"/>
    </w:pPr>
    <w:tblPr>
      <w:tblStyleRowBandSize w:val="1"/>
      <w:tblStyleColBandSize w:val="1"/>
      <w:tblBorders>
        <w:top w:val="single" w:sz="8" w:space="0" w:color="2DD1FF" w:themeColor="accent1" w:themeTint="BF"/>
        <w:left w:val="single" w:sz="8" w:space="0" w:color="2DD1FF" w:themeColor="accent1" w:themeTint="BF"/>
        <w:bottom w:val="single" w:sz="8" w:space="0" w:color="2DD1FF" w:themeColor="accent1" w:themeTint="BF"/>
        <w:right w:val="single" w:sz="8" w:space="0" w:color="2DD1FF" w:themeColor="accent1" w:themeTint="BF"/>
        <w:insideH w:val="single" w:sz="8" w:space="0" w:color="2DD1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D1FF" w:themeColor="accent1" w:themeTint="BF"/>
          <w:left w:val="single" w:sz="8" w:space="0" w:color="2DD1FF" w:themeColor="accent1" w:themeTint="BF"/>
          <w:bottom w:val="single" w:sz="8" w:space="0" w:color="2DD1FF" w:themeColor="accent1" w:themeTint="BF"/>
          <w:right w:val="single" w:sz="8" w:space="0" w:color="2DD1FF" w:themeColor="accent1" w:themeTint="BF"/>
          <w:insideH w:val="nil"/>
          <w:insideV w:val="nil"/>
        </w:tcBorders>
        <w:shd w:val="clear" w:color="auto" w:fill="00B5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D1FF" w:themeColor="accent1" w:themeTint="BF"/>
          <w:left w:val="single" w:sz="8" w:space="0" w:color="2DD1FF" w:themeColor="accent1" w:themeTint="BF"/>
          <w:bottom w:val="single" w:sz="8" w:space="0" w:color="2DD1FF" w:themeColor="accent1" w:themeTint="BF"/>
          <w:right w:val="single" w:sz="8" w:space="0" w:color="2DD1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0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9F0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665F7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9F0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5E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5E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5E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5E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3E0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3E0FF" w:themeFill="accent1" w:themeFillTint="7F"/>
      </w:tcPr>
    </w:tblStylePr>
  </w:style>
  <w:style w:type="table" w:styleId="MediumShading1-Accent2">
    <w:name w:val="Medium Shading 1 Accent 2"/>
    <w:basedOn w:val="TableNormal"/>
    <w:uiPriority w:val="63"/>
    <w:rsid w:val="00665F7A"/>
    <w:pPr>
      <w:spacing w:after="0" w:line="240" w:lineRule="auto"/>
    </w:pPr>
    <w:tblPr>
      <w:tblStyleRowBandSize w:val="1"/>
      <w:tblStyleColBandSize w:val="1"/>
      <w:tblBorders>
        <w:top w:val="single" w:sz="8" w:space="0" w:color="176EB8" w:themeColor="accent2" w:themeTint="BF"/>
        <w:left w:val="single" w:sz="8" w:space="0" w:color="176EB8" w:themeColor="accent2" w:themeTint="BF"/>
        <w:bottom w:val="single" w:sz="8" w:space="0" w:color="176EB8" w:themeColor="accent2" w:themeTint="BF"/>
        <w:right w:val="single" w:sz="8" w:space="0" w:color="176EB8" w:themeColor="accent2" w:themeTint="BF"/>
        <w:insideH w:val="single" w:sz="8" w:space="0" w:color="176EB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76EB8" w:themeColor="accent2" w:themeTint="BF"/>
          <w:left w:val="single" w:sz="8" w:space="0" w:color="176EB8" w:themeColor="accent2" w:themeTint="BF"/>
          <w:bottom w:val="single" w:sz="8" w:space="0" w:color="176EB8" w:themeColor="accent2" w:themeTint="BF"/>
          <w:right w:val="single" w:sz="8" w:space="0" w:color="176EB8" w:themeColor="accent2" w:themeTint="BF"/>
          <w:insideH w:val="nil"/>
          <w:insideV w:val="nil"/>
        </w:tcBorders>
        <w:shd w:val="clear" w:color="auto" w:fill="0C395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6EB8" w:themeColor="accent2" w:themeTint="BF"/>
          <w:left w:val="single" w:sz="8" w:space="0" w:color="176EB8" w:themeColor="accent2" w:themeTint="BF"/>
          <w:bottom w:val="single" w:sz="8" w:space="0" w:color="176EB8" w:themeColor="accent2" w:themeTint="BF"/>
          <w:right w:val="single" w:sz="8" w:space="0" w:color="176E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0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D0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665F7A"/>
    <w:pPr>
      <w:spacing w:after="0" w:line="240" w:lineRule="auto"/>
    </w:pPr>
    <w:tblPr>
      <w:tblStyleRowBandSize w:val="1"/>
      <w:tblStyleColBandSize w:val="1"/>
      <w:tblBorders>
        <w:top w:val="single" w:sz="8" w:space="0" w:color="4698E9" w:themeColor="accent4" w:themeTint="BF"/>
        <w:left w:val="single" w:sz="8" w:space="0" w:color="4698E9" w:themeColor="accent4" w:themeTint="BF"/>
        <w:bottom w:val="single" w:sz="8" w:space="0" w:color="4698E9" w:themeColor="accent4" w:themeTint="BF"/>
        <w:right w:val="single" w:sz="8" w:space="0" w:color="4698E9" w:themeColor="accent4" w:themeTint="BF"/>
        <w:insideH w:val="single" w:sz="8" w:space="0" w:color="4698E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698E9" w:themeColor="accent4" w:themeTint="BF"/>
          <w:left w:val="single" w:sz="8" w:space="0" w:color="4698E9" w:themeColor="accent4" w:themeTint="BF"/>
          <w:bottom w:val="single" w:sz="8" w:space="0" w:color="4698E9" w:themeColor="accent4" w:themeTint="BF"/>
          <w:right w:val="single" w:sz="8" w:space="0" w:color="4698E9" w:themeColor="accent4" w:themeTint="BF"/>
          <w:insideH w:val="nil"/>
          <w:insideV w:val="nil"/>
        </w:tcBorders>
        <w:shd w:val="clear" w:color="auto" w:fill="1976D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698E9" w:themeColor="accent4" w:themeTint="BF"/>
          <w:left w:val="single" w:sz="8" w:space="0" w:color="4698E9" w:themeColor="accent4" w:themeTint="BF"/>
          <w:bottom w:val="single" w:sz="8" w:space="0" w:color="4698E9" w:themeColor="accent4" w:themeTint="BF"/>
          <w:right w:val="single" w:sz="8" w:space="0" w:color="4698E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D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D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2">
    <w:name w:val="Medium Grid 3 Accent 2"/>
    <w:basedOn w:val="TableNormal"/>
    <w:uiPriority w:val="69"/>
    <w:rsid w:val="00665F7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D0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C395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C395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C395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C395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CA0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CA0E8" w:themeFill="accent2" w:themeFillTint="7F"/>
      </w:tcPr>
    </w:tblStylePr>
  </w:style>
  <w:style w:type="character" w:styleId="Strong">
    <w:name w:val="Strong"/>
    <w:basedOn w:val="DefaultParagraphFont"/>
    <w:uiPriority w:val="22"/>
    <w:qFormat/>
    <w:rsid w:val="00EB24EC"/>
    <w:rPr>
      <w:b/>
      <w:bCs/>
    </w:rPr>
  </w:style>
  <w:style w:type="character" w:styleId="Emphasis">
    <w:name w:val="Emphasis"/>
    <w:basedOn w:val="DefaultParagraphFont"/>
    <w:uiPriority w:val="20"/>
    <w:qFormat/>
    <w:rsid w:val="00EB24E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52CE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22AC8"/>
    <w:rPr>
      <w:sz w:val="16"/>
      <w:szCs w:val="16"/>
    </w:rPr>
  </w:style>
  <w:style w:type="character" w:customStyle="1" w:styleId="Code">
    <w:name w:val="Code"/>
    <w:basedOn w:val="DefaultParagraphFont"/>
    <w:uiPriority w:val="1"/>
    <w:qFormat/>
    <w:rsid w:val="00B22AC8"/>
    <w:rPr>
      <w:rFonts w:ascii="Consolas" w:hAnsi="Consolas" w:cs="Consolas"/>
      <w:sz w:val="22"/>
    </w:rPr>
  </w:style>
  <w:style w:type="paragraph" w:styleId="CommentText">
    <w:name w:val="annotation text"/>
    <w:basedOn w:val="Normal"/>
    <w:link w:val="CommentTextChar"/>
    <w:uiPriority w:val="99"/>
    <w:unhideWhenUsed/>
    <w:pPr>
      <w:spacing w:after="200"/>
    </w:pPr>
    <w:rPr>
      <w:rFonts w:eastAsiaTheme="minorHAnsi" w:cstheme="minorBidi"/>
      <w:sz w:val="20"/>
      <w:szCs w:val="20"/>
      <w:lang w:val="fr-FR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Revision">
    <w:name w:val="Revision"/>
    <w:hidden/>
    <w:uiPriority w:val="99"/>
    <w:semiHidden/>
    <w:rsid w:val="006203D3"/>
    <w:pPr>
      <w:spacing w:after="0" w:line="240" w:lineRule="auto"/>
    </w:pPr>
  </w:style>
  <w:style w:type="table" w:styleId="GridTable1Light-Accent1">
    <w:name w:val="Grid Table 1 Light Accent 1"/>
    <w:basedOn w:val="TableNormal"/>
    <w:uiPriority w:val="46"/>
    <w:rsid w:val="00C53C17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  <w:tblBorders>
        <w:top w:val="single" w:sz="4" w:space="0" w:color="8FE6FF" w:themeColor="accent1" w:themeTint="66"/>
        <w:left w:val="single" w:sz="4" w:space="0" w:color="8FE6FF" w:themeColor="accent1" w:themeTint="66"/>
        <w:bottom w:val="single" w:sz="4" w:space="0" w:color="8FE6FF" w:themeColor="accent1" w:themeTint="66"/>
        <w:right w:val="single" w:sz="4" w:space="0" w:color="8FE6FF" w:themeColor="accent1" w:themeTint="66"/>
        <w:insideH w:val="single" w:sz="4" w:space="0" w:color="8FE6FF" w:themeColor="accent1" w:themeTint="66"/>
        <w:insideV w:val="single" w:sz="4" w:space="0" w:color="8FE6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7D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7D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D02DD5"/>
    <w:pPr>
      <w:spacing w:after="0" w:line="240" w:lineRule="auto"/>
    </w:pPr>
    <w:tblPr>
      <w:tblStyleRowBandSize w:val="1"/>
      <w:tblStyleColBandSize w:val="1"/>
      <w:tblBorders>
        <w:top w:val="single" w:sz="4" w:space="0" w:color="6FB3ED" w:themeColor="accent2" w:themeTint="66"/>
        <w:left w:val="single" w:sz="4" w:space="0" w:color="6FB3ED" w:themeColor="accent2" w:themeTint="66"/>
        <w:bottom w:val="single" w:sz="4" w:space="0" w:color="6FB3ED" w:themeColor="accent2" w:themeTint="66"/>
        <w:right w:val="single" w:sz="4" w:space="0" w:color="6FB3ED" w:themeColor="accent2" w:themeTint="66"/>
        <w:insideH w:val="single" w:sz="4" w:space="0" w:color="6FB3ED" w:themeColor="accent2" w:themeTint="66"/>
        <w:insideV w:val="single" w:sz="4" w:space="0" w:color="6FB3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88D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88D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E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5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leM\BROADPEAK\SalesTools%20-%20Documents\Broadpeak%20Identity%20Tools\Templates\Temp_WordFull_V2.dotx" TargetMode="External"/></Relationships>
</file>

<file path=word/theme/theme1.xml><?xml version="1.0" encoding="utf-8"?>
<a:theme xmlns:a="http://schemas.openxmlformats.org/drawingml/2006/main" name="Thème Office">
  <a:themeElements>
    <a:clrScheme name="Broadpeak_2019">
      <a:dk1>
        <a:srgbClr val="737373"/>
      </a:dk1>
      <a:lt1>
        <a:sysClr val="window" lastClr="FFFFFF"/>
      </a:lt1>
      <a:dk2>
        <a:srgbClr val="184E7C"/>
      </a:dk2>
      <a:lt2>
        <a:srgbClr val="E5E5E5"/>
      </a:lt2>
      <a:accent1>
        <a:srgbClr val="00B5E6"/>
      </a:accent1>
      <a:accent2>
        <a:srgbClr val="0C395F"/>
      </a:accent2>
      <a:accent3>
        <a:srgbClr val="00D9D1"/>
      </a:accent3>
      <a:accent4>
        <a:srgbClr val="1976D2"/>
      </a:accent4>
      <a:accent5>
        <a:srgbClr val="B0ECF5"/>
      </a:accent5>
      <a:accent6>
        <a:srgbClr val="FF443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accent2"/>
        </a:lnRef>
        <a:fillRef idx="0">
          <a:schemeClr val="accent2"/>
        </a:fillRef>
        <a:effectRef idx="0">
          <a:schemeClr val="accent2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921AF4-F69A-374F-9E28-C04C2BEFEF6E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F4DDFC81A29549955A1EC5E3E2E5B4" ma:contentTypeVersion="18" ma:contentTypeDescription="Crée un document." ma:contentTypeScope="" ma:versionID="3d7c800e78e3bf16b299733ce3af8586">
  <xsd:schema xmlns:xsd="http://www.w3.org/2001/XMLSchema" xmlns:xs="http://www.w3.org/2001/XMLSchema" xmlns:p="http://schemas.microsoft.com/office/2006/metadata/properties" xmlns:ns2="fe4f0ddc-9b72-4797-8574-cf70f5695de3" xmlns:ns3="04029c6b-8c83-45f6-a0b7-f61f913d69b4" targetNamespace="http://schemas.microsoft.com/office/2006/metadata/properties" ma:root="true" ma:fieldsID="6e3df4bca6dab88fe2b0793b104da651" ns2:_="" ns3:_="">
    <xsd:import namespace="fe4f0ddc-9b72-4797-8574-cf70f5695de3"/>
    <xsd:import namespace="04029c6b-8c83-45f6-a0b7-f61f913d69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f0ddc-9b72-4797-8574-cf70f5695d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2abf9ee5-5ba3-4364-9b46-cc484d0f20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29c6b-8c83-45f6-a0b7-f61f913d69b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2254efe-5fdf-4068-b477-75deea819c80}" ma:internalName="TaxCatchAll" ma:showField="CatchAllData" ma:web="04029c6b-8c83-45f6-a0b7-f61f913d69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4029c6b-8c83-45f6-a0b7-f61f913d69b4">
      <UserInfo>
        <DisplayName>Yves Pouleau</DisplayName>
        <AccountId>28</AccountId>
        <AccountType/>
      </UserInfo>
      <UserInfo>
        <DisplayName>Rémi Ollivier</DisplayName>
        <AccountId>22</AccountId>
        <AccountType/>
      </UserInfo>
      <UserInfo>
        <DisplayName>Tout le monde</DisplayName>
        <AccountId>11</AccountId>
        <AccountType/>
      </UserInfo>
      <UserInfo>
        <DisplayName>Thibaut Bertrand</DisplayName>
        <AccountId>497</AccountId>
        <AccountType/>
      </UserInfo>
    </SharedWithUsers>
    <TaxCatchAll xmlns="04029c6b-8c83-45f6-a0b7-f61f913d69b4" xsi:nil="true"/>
    <lcf76f155ced4ddcb4097134ff3c332f xmlns="fe4f0ddc-9b72-4797-8574-cf70f5695de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C54F7F-41C5-4EA5-A4FE-41D1E285E0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118985-A715-4E7A-9705-5F787DDD86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161ED5-00B8-427B-B453-3016413B44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4f0ddc-9b72-4797-8574-cf70f5695de3"/>
    <ds:schemaRef ds:uri="04029c6b-8c83-45f6-a0b7-f61f913d69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4208D8-64E9-4C32-A42F-F7CB406BA25D}">
  <ds:schemaRefs>
    <ds:schemaRef ds:uri="http://schemas.microsoft.com/office/2006/metadata/properties"/>
    <ds:schemaRef ds:uri="http://schemas.microsoft.com/office/infopath/2007/PartnerControls"/>
    <ds:schemaRef ds:uri="04029c6b-8c83-45f6-a0b7-f61f913d69b4"/>
    <ds:schemaRef ds:uri="fe4f0ddc-9b72-4797-8574-cf70f5695d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C:\Users\GuilleM\BROADPEAK\SalesTools - Documents\Broadpeak Identity Tools\Templates\Temp_WordFull_V2.dotx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Broadpeak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Guille</dc:creator>
  <cp:keywords/>
  <cp:lastModifiedBy>Fabre Lambeau</cp:lastModifiedBy>
  <cp:revision>3</cp:revision>
  <cp:lastPrinted>2024-04-01T19:09:00Z</cp:lastPrinted>
  <dcterms:created xsi:type="dcterms:W3CDTF">2024-04-01T19:09:00Z</dcterms:created>
  <dcterms:modified xsi:type="dcterms:W3CDTF">2024-04-01T19:13:00Z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0x010100CCF4DDFC81A29549955A1EC5E3E2E5B4</vt:lpwstr>
  </property>
  <property fmtid="{D5CDD505-2E9C-101B-9397-08002B2CF9AE}" pid="3" name="MediaServiceImageTags">
    <vt:lpwstr/>
  </property>
  <property fmtid="{D5CDD505-2E9C-101B-9397-08002B2CF9AE}" pid="4" name="MSIP_Label_473c75f7-5c6c-410e-a415-b9f433261b79_Enabled">
    <vt:lpwstr>true</vt:lpwstr>
  </property>
  <property fmtid="{D5CDD505-2E9C-101B-9397-08002B2CF9AE}" pid="5" name="MSIP_Label_473c75f7-5c6c-410e-a415-b9f433261b79_SetDate">
    <vt:lpwstr>2023-02-02T11:07:01Z</vt:lpwstr>
  </property>
  <property fmtid="{D5CDD505-2E9C-101B-9397-08002B2CF9AE}" pid="6" name="MSIP_Label_473c75f7-5c6c-410e-a415-b9f433261b79_Method">
    <vt:lpwstr>Standard</vt:lpwstr>
  </property>
  <property fmtid="{D5CDD505-2E9C-101B-9397-08002B2CF9AE}" pid="7" name="MSIP_Label_473c75f7-5c6c-410e-a415-b9f433261b79_Name">
    <vt:lpwstr>Personal</vt:lpwstr>
  </property>
  <property fmtid="{D5CDD505-2E9C-101B-9397-08002B2CF9AE}" pid="8" name="MSIP_Label_473c75f7-5c6c-410e-a415-b9f433261b79_SiteId">
    <vt:lpwstr>0ebe44ea-c9c9-438d-a040-7e699f358ed4</vt:lpwstr>
  </property>
  <property fmtid="{D5CDD505-2E9C-101B-9397-08002B2CF9AE}" pid="9" name="MSIP_Label_473c75f7-5c6c-410e-a415-b9f433261b79_ActionId">
    <vt:lpwstr>7a0db0dc-bb80-4102-905a-42a757189b5f</vt:lpwstr>
  </property>
  <property fmtid="{D5CDD505-2E9C-101B-9397-08002B2CF9AE}" pid="10" name="MSIP_Label_473c75f7-5c6c-410e-a415-b9f433261b79_ContentBits">
    <vt:lpwstr>0</vt:lpwstr>
  </property>
  <property fmtid="{D5CDD505-2E9C-101B-9397-08002B2CF9AE}" pid="11" name="GrammarlyDocumentId">
    <vt:lpwstr>1f933e1496bb6e99fcff214480ab541eb3a3feb744172f1a2bc40d0fa693d3a5</vt:lpwstr>
  </property>
  <property fmtid="{D5CDD505-2E9C-101B-9397-08002B2CF9AE}" pid="12" name="grammarly_documentId">
    <vt:lpwstr>documentId_8221</vt:lpwstr>
  </property>
  <property fmtid="{D5CDD505-2E9C-101B-9397-08002B2CF9AE}" pid="13" name="grammarly_documentContext">
    <vt:lpwstr>{"goals":[],"domain":"general","emotions":[],"dialect":"american"}</vt:lpwstr>
  </property>
</Properties>
</file>